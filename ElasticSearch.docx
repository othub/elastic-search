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BFD6F" w14:textId="27320BB1" w:rsidR="00C6554A" w:rsidRPr="00C83FDA" w:rsidRDefault="00543B7D" w:rsidP="008B7F92">
      <w:pPr>
        <w:pStyle w:val="Photo"/>
        <w:spacing w:line="276" w:lineRule="auto"/>
        <w:rPr>
          <w:lang w:val="es-ES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bookmarkEnd w:id="5"/>
      <w:r w:rsidRPr="00543B7D">
        <w:rPr>
          <w:noProof/>
        </w:rPr>
        <w:drawing>
          <wp:inline distT="0" distB="0" distL="0" distR="0" wp14:anchorId="4A2D5B9C" wp14:editId="77E9DB37">
            <wp:extent cx="3404235" cy="34042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F165C2C" w14:textId="70EEE4E3" w:rsidR="00C6554A" w:rsidRPr="00FF4F9F" w:rsidRDefault="000D2543" w:rsidP="008B7F92">
      <w:pPr>
        <w:pStyle w:val="Title"/>
        <w:spacing w:line="276" w:lineRule="auto"/>
        <w:rPr>
          <w:sz w:val="96"/>
          <w:szCs w:val="28"/>
          <w:lang w:val="es-ES"/>
        </w:rPr>
      </w:pPr>
      <w:r w:rsidRPr="00FF4F9F">
        <w:rPr>
          <w:sz w:val="96"/>
          <w:szCs w:val="28"/>
          <w:lang w:val="es-ES"/>
        </w:rPr>
        <w:t>Documentación</w:t>
      </w:r>
    </w:p>
    <w:p w14:paraId="57DADD73" w14:textId="7B52B2A1" w:rsidR="00C6554A" w:rsidRPr="00A50834" w:rsidRDefault="00422A25" w:rsidP="008B7F92">
      <w:pPr>
        <w:pStyle w:val="Subtitle"/>
        <w:spacing w:line="276" w:lineRule="auto"/>
        <w:rPr>
          <w:caps w:val="0"/>
          <w:color w:val="007789" w:themeColor="accent1" w:themeShade="BF"/>
          <w:kern w:val="28"/>
          <w:sz w:val="32"/>
          <w:szCs w:val="10"/>
          <w:lang w:val="es-ES"/>
        </w:rPr>
      </w:pPr>
      <w:r w:rsidRPr="00A50834">
        <w:rPr>
          <w:caps w:val="0"/>
          <w:color w:val="007789" w:themeColor="accent1" w:themeShade="BF"/>
          <w:kern w:val="28"/>
          <w:sz w:val="32"/>
          <w:szCs w:val="10"/>
          <w:lang w:val="es-ES"/>
        </w:rPr>
        <w:t xml:space="preserve">SOBRE </w:t>
      </w:r>
      <w:r w:rsidR="008A6FBA">
        <w:rPr>
          <w:caps w:val="0"/>
          <w:color w:val="007789" w:themeColor="accent1" w:themeShade="BF"/>
          <w:kern w:val="28"/>
          <w:sz w:val="32"/>
          <w:szCs w:val="10"/>
          <w:lang w:val="es-ES"/>
        </w:rPr>
        <w:t>LOS EJERCICIOS HECHOS</w:t>
      </w:r>
      <w:r w:rsidR="00D03C3F">
        <w:rPr>
          <w:caps w:val="0"/>
          <w:color w:val="007789" w:themeColor="accent1" w:themeShade="BF"/>
          <w:kern w:val="28"/>
          <w:sz w:val="32"/>
          <w:szCs w:val="10"/>
          <w:lang w:val="es-ES"/>
        </w:rPr>
        <w:t xml:space="preserve"> DE ELASTIC SEARCH</w:t>
      </w:r>
    </w:p>
    <w:p w14:paraId="09B59867" w14:textId="77777777" w:rsidR="00F54706" w:rsidRDefault="00F54706" w:rsidP="00F54706">
      <w:pPr>
        <w:pStyle w:val="ContactInfo"/>
        <w:spacing w:line="276" w:lineRule="auto"/>
        <w:rPr>
          <w:sz w:val="32"/>
          <w:szCs w:val="32"/>
          <w:lang w:val="es-ES"/>
        </w:rPr>
      </w:pPr>
    </w:p>
    <w:p w14:paraId="2264997A" w14:textId="40950D35" w:rsidR="00FD5FB6" w:rsidRPr="00FF05FE" w:rsidRDefault="00F54706" w:rsidP="00DC379A">
      <w:pPr>
        <w:pStyle w:val="ContactInfo"/>
        <w:spacing w:line="276" w:lineRule="auto"/>
        <w:rPr>
          <w:sz w:val="32"/>
          <w:szCs w:val="32"/>
          <w:lang w:val="es-ES"/>
        </w:rPr>
      </w:pPr>
      <w:r w:rsidRPr="00FF05FE">
        <w:rPr>
          <w:sz w:val="32"/>
          <w:szCs w:val="32"/>
          <w:lang w:val="es-ES"/>
        </w:rPr>
        <w:t xml:space="preserve">Othmane Bakhtaoui </w:t>
      </w:r>
      <w:r w:rsidRPr="00FF05FE">
        <w:rPr>
          <w:sz w:val="32"/>
          <w:szCs w:val="32"/>
          <w:lang w:val="es-ES"/>
        </w:rPr>
        <w:tab/>
        <w:t>| UO</w:t>
      </w:r>
      <w:r w:rsidRPr="00FF05FE">
        <w:rPr>
          <w:rFonts w:asciiTheme="majorBidi" w:hAnsiTheme="majorBidi" w:cstheme="majorBidi"/>
          <w:sz w:val="32"/>
          <w:szCs w:val="32"/>
          <w:lang w:val="es-ES"/>
        </w:rPr>
        <w:t>259323</w:t>
      </w:r>
      <w:r w:rsidRPr="00FF05FE">
        <w:rPr>
          <w:sz w:val="32"/>
          <w:szCs w:val="32"/>
          <w:lang w:val="es-ES"/>
        </w:rPr>
        <w:t xml:space="preserve"> </w:t>
      </w:r>
      <w:r w:rsidR="00FF05FE" w:rsidRPr="00FF05FE">
        <w:rPr>
          <w:sz w:val="32"/>
          <w:szCs w:val="32"/>
          <w:lang w:val="es-ES"/>
        </w:rPr>
        <w:tab/>
        <w:t>| R.I. (mayo</w:t>
      </w:r>
      <w:r w:rsidR="00FF05FE">
        <w:rPr>
          <w:sz w:val="32"/>
          <w:szCs w:val="32"/>
          <w:lang w:val="es-ES"/>
        </w:rPr>
        <w:t>)</w:t>
      </w:r>
    </w:p>
    <w:p w14:paraId="026E59FA" w14:textId="5A80F0CC" w:rsidR="00C6554A" w:rsidRPr="00FF05FE" w:rsidRDefault="00C6554A" w:rsidP="008B7F92">
      <w:pPr>
        <w:pStyle w:val="ContactInfo"/>
        <w:spacing w:line="276" w:lineRule="auto"/>
        <w:rPr>
          <w:lang w:val="es-ES"/>
        </w:rPr>
      </w:pPr>
      <w:r w:rsidRPr="00FF05FE">
        <w:rPr>
          <w:lang w:val="es-ES"/>
        </w:rPr>
        <w:br w:type="page"/>
      </w:r>
    </w:p>
    <w:p w14:paraId="572E4212" w14:textId="31A79CF9" w:rsidR="000A4D79" w:rsidRPr="00FF05FE" w:rsidRDefault="000A4D79" w:rsidP="00D96960">
      <w:pPr>
        <w:pStyle w:val="Heading1"/>
        <w:spacing w:line="276" w:lineRule="auto"/>
        <w:jc w:val="both"/>
        <w:rPr>
          <w:sz w:val="40"/>
          <w:szCs w:val="28"/>
          <w:lang w:val="es-ES"/>
        </w:rPr>
      </w:pPr>
    </w:p>
    <w:p w14:paraId="7EAC1C1E" w14:textId="77777777" w:rsidR="00EC0E6B" w:rsidRPr="00FF05FE" w:rsidRDefault="00EC0E6B" w:rsidP="00D96960">
      <w:pPr>
        <w:spacing w:line="276" w:lineRule="auto"/>
        <w:jc w:val="both"/>
        <w:rPr>
          <w:rFonts w:asciiTheme="majorHAnsi" w:eastAsiaTheme="majorEastAsia" w:hAnsiTheme="majorHAnsi" w:cstheme="majorBidi"/>
          <w:color w:val="007789" w:themeColor="accent1" w:themeShade="BF"/>
          <w:sz w:val="44"/>
          <w:szCs w:val="32"/>
          <w:lang w:val="es-ES"/>
        </w:rPr>
      </w:pPr>
    </w:p>
    <w:sdt>
      <w:sdtPr>
        <w:rPr>
          <w:rFonts w:asciiTheme="minorHAnsi" w:eastAsiaTheme="minorHAnsi" w:hAnsiTheme="minorHAnsi" w:cstheme="minorBidi"/>
          <w:b/>
          <w:bCs/>
          <w:color w:val="595959" w:themeColor="text1" w:themeTint="A6"/>
          <w:sz w:val="44"/>
          <w:szCs w:val="44"/>
          <w:lang w:val="es-ES"/>
        </w:rPr>
        <w:id w:val="-1366742120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A4711C6" w14:textId="2AD202A1" w:rsidR="000A4D79" w:rsidRPr="00F6628D" w:rsidRDefault="00DE0B5A" w:rsidP="002E129A">
          <w:pPr>
            <w:pStyle w:val="TOCHeading"/>
            <w:spacing w:line="276" w:lineRule="auto"/>
            <w:jc w:val="center"/>
            <w:rPr>
              <w:b/>
              <w:bCs/>
              <w:sz w:val="72"/>
              <w:szCs w:val="72"/>
              <w:lang w:val="es-ES"/>
            </w:rPr>
          </w:pPr>
          <w:r w:rsidRPr="00F6628D">
            <w:rPr>
              <w:b/>
              <w:bCs/>
              <w:sz w:val="72"/>
              <w:szCs w:val="72"/>
              <w:lang w:val="es-ES"/>
            </w:rPr>
            <w:t>Tabla de Contenidos</w:t>
          </w:r>
        </w:p>
        <w:p w14:paraId="55BBB12E" w14:textId="223CFDC8" w:rsidR="00BB1D8C" w:rsidRDefault="00BB1D8C" w:rsidP="00BB1D8C">
          <w:pPr>
            <w:rPr>
              <w:lang w:val="es-ES"/>
            </w:rPr>
          </w:pPr>
        </w:p>
        <w:p w14:paraId="18E09CB4" w14:textId="77777777" w:rsidR="00BB1D8C" w:rsidRPr="00BB1D8C" w:rsidRDefault="00BB1D8C" w:rsidP="00BB1D8C">
          <w:pPr>
            <w:rPr>
              <w:lang w:val="es-ES"/>
            </w:rPr>
          </w:pPr>
        </w:p>
        <w:p w14:paraId="2CBADD19" w14:textId="3213C92C" w:rsidR="00C9295D" w:rsidRPr="00BB1D8C" w:rsidRDefault="000A4D79" w:rsidP="00BB1D8C">
          <w:pPr>
            <w:pStyle w:val="TOC2"/>
            <w:tabs>
              <w:tab w:val="right" w:leader="dot" w:pos="9962"/>
            </w:tabs>
            <w:spacing w:line="480" w:lineRule="auto"/>
            <w:rPr>
              <w:rFonts w:eastAsiaTheme="minorEastAsia"/>
              <w:b/>
              <w:bCs/>
              <w:noProof/>
              <w:color w:val="auto"/>
              <w:sz w:val="28"/>
              <w:szCs w:val="28"/>
              <w:lang w:val="en-GB" w:eastAsia="en-GB"/>
            </w:rPr>
          </w:pPr>
          <w:r w:rsidRPr="00857EC3">
            <w:rPr>
              <w:noProof/>
              <w:sz w:val="48"/>
              <w:szCs w:val="48"/>
              <w:lang w:val="es-ES"/>
            </w:rPr>
            <w:fldChar w:fldCharType="begin"/>
          </w:r>
          <w:r w:rsidRPr="00857EC3">
            <w:rPr>
              <w:noProof/>
              <w:sz w:val="48"/>
              <w:szCs w:val="48"/>
              <w:lang w:val="es-ES"/>
            </w:rPr>
            <w:instrText xml:space="preserve"> TOC \o "1-3" \h \z \u </w:instrText>
          </w:r>
          <w:r w:rsidRPr="00857EC3">
            <w:rPr>
              <w:noProof/>
              <w:sz w:val="48"/>
              <w:szCs w:val="48"/>
              <w:lang w:val="es-ES"/>
            </w:rPr>
            <w:fldChar w:fldCharType="separate"/>
          </w:r>
          <w:hyperlink w:anchor="_Toc533171206" w:history="1">
            <w:r w:rsidR="00C9295D" w:rsidRPr="00BB1D8C">
              <w:rPr>
                <w:rStyle w:val="Hyperlink"/>
                <w:b/>
                <w:bCs/>
                <w:noProof/>
                <w:sz w:val="28"/>
                <w:szCs w:val="28"/>
                <w:lang w:val="es-ES"/>
              </w:rPr>
              <w:t>1 – Ejercicio 1:</w:t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_Toc533171206 \h </w:instrText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27C90">
              <w:rPr>
                <w:b/>
                <w:bCs/>
                <w:noProof/>
                <w:webHidden/>
                <w:sz w:val="28"/>
                <w:szCs w:val="28"/>
              </w:rPr>
              <w:t>2</w:t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0CF7E" w14:textId="1660A272" w:rsidR="00C9295D" w:rsidRPr="00BB1D8C" w:rsidRDefault="007649BD" w:rsidP="00BB1D8C">
          <w:pPr>
            <w:pStyle w:val="TOC2"/>
            <w:tabs>
              <w:tab w:val="right" w:leader="dot" w:pos="9962"/>
            </w:tabs>
            <w:spacing w:line="480" w:lineRule="auto"/>
            <w:rPr>
              <w:rFonts w:eastAsiaTheme="minorEastAsia"/>
              <w:b/>
              <w:bCs/>
              <w:noProof/>
              <w:color w:val="auto"/>
              <w:sz w:val="28"/>
              <w:szCs w:val="28"/>
              <w:lang w:val="en-GB" w:eastAsia="en-GB"/>
            </w:rPr>
          </w:pPr>
          <w:hyperlink w:anchor="_Toc533171207" w:history="1">
            <w:r w:rsidR="00C9295D" w:rsidRPr="00BB1D8C">
              <w:rPr>
                <w:rStyle w:val="Hyperlink"/>
                <w:b/>
                <w:bCs/>
                <w:noProof/>
                <w:sz w:val="28"/>
                <w:szCs w:val="28"/>
                <w:lang w:val="es-ES"/>
              </w:rPr>
              <w:t>2 – Ejercicio 2:</w:t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_Toc533171207 \h </w:instrText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27C90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3BF9A" w14:textId="2829D680" w:rsidR="00C9295D" w:rsidRPr="00BB1D8C" w:rsidRDefault="007649BD" w:rsidP="00BB1D8C">
          <w:pPr>
            <w:pStyle w:val="TOC2"/>
            <w:tabs>
              <w:tab w:val="right" w:leader="dot" w:pos="9962"/>
            </w:tabs>
            <w:spacing w:line="480" w:lineRule="auto"/>
            <w:rPr>
              <w:rFonts w:eastAsiaTheme="minorEastAsia"/>
              <w:b/>
              <w:bCs/>
              <w:noProof/>
              <w:color w:val="auto"/>
              <w:sz w:val="28"/>
              <w:szCs w:val="28"/>
              <w:lang w:val="en-GB" w:eastAsia="en-GB"/>
            </w:rPr>
          </w:pPr>
          <w:hyperlink w:anchor="_Toc533171211" w:history="1">
            <w:r w:rsidR="00C9295D" w:rsidRPr="00BB1D8C">
              <w:rPr>
                <w:rStyle w:val="Hyperlink"/>
                <w:b/>
                <w:bCs/>
                <w:noProof/>
                <w:sz w:val="28"/>
                <w:szCs w:val="28"/>
                <w:lang w:val="es-ES"/>
              </w:rPr>
              <w:t>3 – Ejercicio 3:</w:t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_Toc533171211 \h </w:instrText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27C90">
              <w:rPr>
                <w:b/>
                <w:bCs/>
                <w:noProof/>
                <w:webHidden/>
                <w:sz w:val="28"/>
                <w:szCs w:val="28"/>
              </w:rPr>
              <w:t>3</w:t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A2181" w14:textId="4CB28A0E" w:rsidR="00C9295D" w:rsidRPr="00857EC3" w:rsidRDefault="007649BD" w:rsidP="00BB1D8C">
          <w:pPr>
            <w:pStyle w:val="TOC2"/>
            <w:tabs>
              <w:tab w:val="right" w:leader="dot" w:pos="9962"/>
            </w:tabs>
            <w:spacing w:line="480" w:lineRule="auto"/>
            <w:rPr>
              <w:rFonts w:eastAsiaTheme="minorEastAsia"/>
              <w:noProof/>
              <w:color w:val="auto"/>
              <w:sz w:val="24"/>
              <w:szCs w:val="24"/>
              <w:lang w:val="en-GB" w:eastAsia="en-GB"/>
            </w:rPr>
          </w:pPr>
          <w:hyperlink w:anchor="_Toc533171212" w:history="1">
            <w:r w:rsidR="00C9295D" w:rsidRPr="00BB1D8C">
              <w:rPr>
                <w:rStyle w:val="Hyperlink"/>
                <w:b/>
                <w:bCs/>
                <w:noProof/>
                <w:sz w:val="28"/>
                <w:szCs w:val="28"/>
                <w:lang w:val="es-ES"/>
              </w:rPr>
              <w:t>4 – Ejercicio 4:</w:t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_Toc533171212 \h </w:instrText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227C90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="00C9295D" w:rsidRPr="00BB1D8C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1B769" w14:textId="72BF3756" w:rsidR="000A4D79" w:rsidRPr="00C83FDA" w:rsidRDefault="000A4D79" w:rsidP="00D96960">
          <w:pPr>
            <w:spacing w:line="276" w:lineRule="auto"/>
            <w:jc w:val="both"/>
            <w:rPr>
              <w:lang w:val="es-ES"/>
            </w:rPr>
          </w:pPr>
          <w:r w:rsidRPr="00857EC3">
            <w:rPr>
              <w:noProof/>
              <w:sz w:val="48"/>
              <w:szCs w:val="48"/>
              <w:lang w:val="es-ES"/>
            </w:rPr>
            <w:fldChar w:fldCharType="end"/>
          </w:r>
        </w:p>
      </w:sdtContent>
    </w:sdt>
    <w:p w14:paraId="180AB81A" w14:textId="2263C1F0" w:rsidR="000A4D79" w:rsidRPr="00C83FDA" w:rsidRDefault="000A4D79" w:rsidP="00D96960">
      <w:pPr>
        <w:spacing w:line="276" w:lineRule="auto"/>
        <w:jc w:val="both"/>
        <w:rPr>
          <w:rFonts w:asciiTheme="majorHAnsi" w:eastAsiaTheme="majorEastAsia" w:hAnsiTheme="majorHAnsi" w:cstheme="majorBidi"/>
          <w:color w:val="007789" w:themeColor="accent1" w:themeShade="BF"/>
          <w:sz w:val="32"/>
          <w:lang w:val="es-ES"/>
        </w:rPr>
      </w:pPr>
    </w:p>
    <w:p w14:paraId="792C5DDA" w14:textId="77777777" w:rsidR="000A4D79" w:rsidRPr="00C83FDA" w:rsidRDefault="000A4D79" w:rsidP="00D96960">
      <w:pPr>
        <w:pStyle w:val="Heading1"/>
        <w:spacing w:line="276" w:lineRule="auto"/>
        <w:jc w:val="both"/>
        <w:rPr>
          <w:lang w:val="es-ES"/>
        </w:rPr>
      </w:pPr>
    </w:p>
    <w:p w14:paraId="4B0E4A59" w14:textId="3B16B811" w:rsidR="00C6554A" w:rsidRPr="00C83FDA" w:rsidRDefault="000A4D79" w:rsidP="00D96960">
      <w:pPr>
        <w:spacing w:line="276" w:lineRule="auto"/>
        <w:jc w:val="both"/>
        <w:rPr>
          <w:rFonts w:asciiTheme="majorHAnsi" w:eastAsiaTheme="majorEastAsia" w:hAnsiTheme="majorHAnsi" w:cstheme="majorBidi"/>
          <w:color w:val="007789" w:themeColor="accent1" w:themeShade="BF"/>
          <w:sz w:val="32"/>
          <w:lang w:val="es-ES"/>
        </w:rPr>
      </w:pPr>
      <w:r w:rsidRPr="00C83FDA">
        <w:rPr>
          <w:lang w:val="es-ES"/>
        </w:rPr>
        <w:br w:type="page"/>
      </w:r>
    </w:p>
    <w:p w14:paraId="6D2684E7" w14:textId="77777777" w:rsidR="0097686C" w:rsidRDefault="0097686C" w:rsidP="00D96960">
      <w:pPr>
        <w:pStyle w:val="Heading2"/>
        <w:spacing w:line="276" w:lineRule="auto"/>
        <w:jc w:val="both"/>
        <w:rPr>
          <w:b/>
          <w:bCs/>
          <w:sz w:val="32"/>
          <w:szCs w:val="28"/>
          <w:lang w:val="es-ES"/>
        </w:rPr>
      </w:pPr>
      <w:bookmarkStart w:id="6" w:name="_Toc533171206"/>
    </w:p>
    <w:p w14:paraId="1B983482" w14:textId="6196B18E" w:rsidR="004066D3" w:rsidRPr="00D740A9" w:rsidRDefault="00185B2D" w:rsidP="00D96960">
      <w:pPr>
        <w:pStyle w:val="Heading2"/>
        <w:spacing w:line="276" w:lineRule="auto"/>
        <w:jc w:val="both"/>
        <w:rPr>
          <w:b/>
          <w:bCs/>
          <w:sz w:val="40"/>
          <w:szCs w:val="36"/>
          <w:lang w:val="es-ES"/>
        </w:rPr>
      </w:pPr>
      <w:r w:rsidRPr="00D740A9">
        <w:rPr>
          <w:b/>
          <w:bCs/>
          <w:sz w:val="40"/>
          <w:szCs w:val="36"/>
          <w:lang w:val="es-ES"/>
        </w:rPr>
        <w:t>1 –</w:t>
      </w:r>
      <w:r w:rsidR="00AA70F8" w:rsidRPr="00D740A9">
        <w:rPr>
          <w:b/>
          <w:bCs/>
          <w:sz w:val="40"/>
          <w:szCs w:val="36"/>
          <w:lang w:val="es-ES"/>
        </w:rPr>
        <w:t xml:space="preserve"> </w:t>
      </w:r>
      <w:r w:rsidR="00415E9A" w:rsidRPr="00D740A9">
        <w:rPr>
          <w:b/>
          <w:bCs/>
          <w:sz w:val="40"/>
          <w:szCs w:val="36"/>
          <w:lang w:val="es-ES"/>
        </w:rPr>
        <w:t>Ejercicio</w:t>
      </w:r>
      <w:r w:rsidR="0050483B" w:rsidRPr="00D740A9">
        <w:rPr>
          <w:b/>
          <w:bCs/>
          <w:sz w:val="40"/>
          <w:szCs w:val="36"/>
          <w:lang w:val="es-ES"/>
        </w:rPr>
        <w:t xml:space="preserve"> 1</w:t>
      </w:r>
      <w:r w:rsidR="004066D3" w:rsidRPr="00D740A9">
        <w:rPr>
          <w:b/>
          <w:bCs/>
          <w:sz w:val="40"/>
          <w:szCs w:val="36"/>
          <w:lang w:val="es-ES"/>
        </w:rPr>
        <w:t>:</w:t>
      </w:r>
      <w:bookmarkEnd w:id="6"/>
    </w:p>
    <w:p w14:paraId="646CBCE9" w14:textId="321DBF23" w:rsidR="00F9643E" w:rsidRPr="00FB4476" w:rsidRDefault="002F249B" w:rsidP="00F9643E">
      <w:pPr>
        <w:rPr>
          <w:sz w:val="28"/>
          <w:szCs w:val="28"/>
          <w:lang w:val="es-ES"/>
        </w:rPr>
      </w:pPr>
      <w:r w:rsidRPr="00FB4476">
        <w:rPr>
          <w:sz w:val="28"/>
          <w:szCs w:val="28"/>
          <w:lang w:val="es-ES"/>
        </w:rPr>
        <w:t>La tem</w:t>
      </w:r>
      <w:r w:rsidR="00C44742" w:rsidRPr="00FB4476">
        <w:rPr>
          <w:sz w:val="28"/>
          <w:szCs w:val="28"/>
          <w:lang w:val="es-ES"/>
        </w:rPr>
        <w:t>á</w:t>
      </w:r>
      <w:r w:rsidRPr="00FB4476">
        <w:rPr>
          <w:sz w:val="28"/>
          <w:szCs w:val="28"/>
          <w:lang w:val="es-ES"/>
        </w:rPr>
        <w:t xml:space="preserve">tica escogida es el </w:t>
      </w:r>
      <w:r w:rsidR="009539A5" w:rsidRPr="00FB4476">
        <w:rPr>
          <w:sz w:val="28"/>
          <w:szCs w:val="28"/>
          <w:lang w:val="es-ES"/>
        </w:rPr>
        <w:t>tema de “</w:t>
      </w:r>
      <w:proofErr w:type="spellStart"/>
      <w:r w:rsidR="009539A5" w:rsidRPr="00FB4476">
        <w:rPr>
          <w:sz w:val="28"/>
          <w:szCs w:val="28"/>
          <w:lang w:val="es-ES"/>
        </w:rPr>
        <w:t>addiction</w:t>
      </w:r>
      <w:proofErr w:type="spellEnd"/>
      <w:r w:rsidR="009539A5" w:rsidRPr="00FB4476">
        <w:rPr>
          <w:sz w:val="28"/>
          <w:szCs w:val="28"/>
          <w:lang w:val="es-ES"/>
        </w:rPr>
        <w:t xml:space="preserve">”. Los términos que se van a buscar en la consulta son </w:t>
      </w:r>
      <w:proofErr w:type="spellStart"/>
      <w:r w:rsidR="00B93746" w:rsidRPr="00FB4476">
        <w:rPr>
          <w:b/>
          <w:bCs/>
          <w:sz w:val="28"/>
          <w:szCs w:val="28"/>
          <w:lang w:val="es-ES"/>
        </w:rPr>
        <w:t>addiction</w:t>
      </w:r>
      <w:proofErr w:type="spellEnd"/>
      <w:r w:rsidR="00B93746" w:rsidRPr="00FB4476">
        <w:rPr>
          <w:sz w:val="28"/>
          <w:szCs w:val="28"/>
          <w:lang w:val="es-ES"/>
        </w:rPr>
        <w:t xml:space="preserve"> OR </w:t>
      </w:r>
      <w:proofErr w:type="spellStart"/>
      <w:r w:rsidR="00B93746" w:rsidRPr="00FB4476">
        <w:rPr>
          <w:b/>
          <w:bCs/>
          <w:sz w:val="28"/>
          <w:szCs w:val="28"/>
          <w:lang w:val="es-ES"/>
        </w:rPr>
        <w:t>craving</w:t>
      </w:r>
      <w:proofErr w:type="spellEnd"/>
      <w:r w:rsidR="00B93746" w:rsidRPr="00FB4476">
        <w:rPr>
          <w:sz w:val="28"/>
          <w:szCs w:val="28"/>
          <w:lang w:val="es-ES"/>
        </w:rPr>
        <w:t xml:space="preserve"> OR </w:t>
      </w:r>
      <w:proofErr w:type="spellStart"/>
      <w:r w:rsidR="00D82C16" w:rsidRPr="00FB4476">
        <w:rPr>
          <w:b/>
          <w:bCs/>
          <w:sz w:val="28"/>
          <w:szCs w:val="28"/>
          <w:lang w:val="es-ES"/>
        </w:rPr>
        <w:t>obsession</w:t>
      </w:r>
      <w:proofErr w:type="spellEnd"/>
      <w:r w:rsidR="00B93746" w:rsidRPr="00FB4476">
        <w:rPr>
          <w:sz w:val="28"/>
          <w:szCs w:val="28"/>
          <w:lang w:val="es-ES"/>
        </w:rPr>
        <w:t xml:space="preserve"> que son todas palabas relacionadas con la adicción. </w:t>
      </w:r>
    </w:p>
    <w:p w14:paraId="3A3A64DA" w14:textId="6A52491B" w:rsidR="00F9643E" w:rsidRPr="00FB4476" w:rsidRDefault="00F9643E" w:rsidP="00F9643E">
      <w:pPr>
        <w:rPr>
          <w:sz w:val="28"/>
          <w:szCs w:val="28"/>
          <w:lang w:val="es-ES"/>
        </w:rPr>
      </w:pPr>
      <w:r w:rsidRPr="00FB4476">
        <w:rPr>
          <w:sz w:val="28"/>
          <w:szCs w:val="28"/>
          <w:lang w:val="es-ES"/>
        </w:rPr>
        <w:t>El tamaño de la colección que uso es 20.</w:t>
      </w:r>
    </w:p>
    <w:p w14:paraId="0D5651B2" w14:textId="28FF891A" w:rsidR="002F249B" w:rsidRPr="00FB4476" w:rsidRDefault="002F249B" w:rsidP="002F249B">
      <w:pPr>
        <w:rPr>
          <w:sz w:val="28"/>
          <w:szCs w:val="28"/>
          <w:lang w:val="es-ES"/>
        </w:rPr>
      </w:pPr>
      <w:r w:rsidRPr="00FB4476">
        <w:rPr>
          <w:sz w:val="28"/>
          <w:szCs w:val="28"/>
          <w:lang w:val="es-ES"/>
        </w:rPr>
        <w:t xml:space="preserve">Se comparan </w:t>
      </w:r>
      <w:r w:rsidR="00992CD0" w:rsidRPr="00FB4476">
        <w:rPr>
          <w:sz w:val="28"/>
          <w:szCs w:val="28"/>
          <w:lang w:val="es-ES"/>
        </w:rPr>
        <w:t xml:space="preserve">4 </w:t>
      </w:r>
      <w:r w:rsidR="00B27539" w:rsidRPr="00FB4476">
        <w:rPr>
          <w:sz w:val="28"/>
          <w:szCs w:val="28"/>
          <w:lang w:val="es-ES"/>
        </w:rPr>
        <w:t>métricas</w:t>
      </w:r>
      <w:r w:rsidR="00992CD0" w:rsidRPr="00FB4476">
        <w:rPr>
          <w:sz w:val="28"/>
          <w:szCs w:val="28"/>
          <w:lang w:val="es-ES"/>
        </w:rPr>
        <w:t xml:space="preserve"> al in</w:t>
      </w:r>
      <w:r w:rsidR="00F554EF" w:rsidRPr="00FB4476">
        <w:rPr>
          <w:sz w:val="28"/>
          <w:szCs w:val="28"/>
          <w:lang w:val="es-ES"/>
        </w:rPr>
        <w:t>i</w:t>
      </w:r>
      <w:r w:rsidR="00992CD0" w:rsidRPr="00FB4476">
        <w:rPr>
          <w:sz w:val="28"/>
          <w:szCs w:val="28"/>
          <w:lang w:val="es-ES"/>
        </w:rPr>
        <w:t>cio</w:t>
      </w:r>
      <w:r w:rsidR="00B27539" w:rsidRPr="00FB4476">
        <w:rPr>
          <w:sz w:val="28"/>
          <w:szCs w:val="28"/>
          <w:lang w:val="es-ES"/>
        </w:rPr>
        <w:t xml:space="preserve"> que son </w:t>
      </w:r>
      <w:r w:rsidR="00B27539" w:rsidRPr="00FB4476">
        <w:rPr>
          <w:b/>
          <w:bCs/>
          <w:sz w:val="28"/>
          <w:szCs w:val="28"/>
          <w:lang w:val="es-ES"/>
        </w:rPr>
        <w:t>gnd</w:t>
      </w:r>
      <w:r w:rsidR="00B27539" w:rsidRPr="00FB4476">
        <w:rPr>
          <w:sz w:val="28"/>
          <w:szCs w:val="28"/>
          <w:lang w:val="es-ES"/>
        </w:rPr>
        <w:t xml:space="preserve">, </w:t>
      </w:r>
      <w:r w:rsidR="00B27539" w:rsidRPr="00FB4476">
        <w:rPr>
          <w:b/>
          <w:bCs/>
          <w:sz w:val="28"/>
          <w:szCs w:val="28"/>
          <w:lang w:val="es-ES"/>
        </w:rPr>
        <w:t>jlh</w:t>
      </w:r>
      <w:r w:rsidR="00B27539" w:rsidRPr="00FB4476">
        <w:rPr>
          <w:sz w:val="28"/>
          <w:szCs w:val="28"/>
          <w:lang w:val="es-ES"/>
        </w:rPr>
        <w:t xml:space="preserve">, </w:t>
      </w:r>
      <w:r w:rsidR="00B27539" w:rsidRPr="00FB4476">
        <w:rPr>
          <w:b/>
          <w:bCs/>
          <w:sz w:val="28"/>
          <w:szCs w:val="28"/>
          <w:lang w:val="es-ES"/>
        </w:rPr>
        <w:t>chi_square</w:t>
      </w:r>
      <w:r w:rsidR="00B27539" w:rsidRPr="00FB4476">
        <w:rPr>
          <w:sz w:val="28"/>
          <w:szCs w:val="28"/>
          <w:lang w:val="es-ES"/>
        </w:rPr>
        <w:t xml:space="preserve"> y </w:t>
      </w:r>
      <w:r w:rsidR="00B27539" w:rsidRPr="00FB4476">
        <w:rPr>
          <w:b/>
          <w:bCs/>
          <w:sz w:val="28"/>
          <w:szCs w:val="28"/>
          <w:lang w:val="es-ES"/>
        </w:rPr>
        <w:t>mutual_information</w:t>
      </w:r>
      <w:r w:rsidR="0042308C" w:rsidRPr="00FB4476">
        <w:rPr>
          <w:sz w:val="28"/>
          <w:szCs w:val="28"/>
          <w:lang w:val="es-ES"/>
        </w:rPr>
        <w:t xml:space="preserve"> obteniendo 6 </w:t>
      </w:r>
      <w:r w:rsidR="00F9643E" w:rsidRPr="00FB4476">
        <w:rPr>
          <w:sz w:val="28"/>
          <w:szCs w:val="28"/>
          <w:lang w:val="es-ES"/>
        </w:rPr>
        <w:t>términos</w:t>
      </w:r>
      <w:r w:rsidR="00C32A59" w:rsidRPr="00FB4476">
        <w:rPr>
          <w:sz w:val="28"/>
          <w:szCs w:val="28"/>
          <w:lang w:val="es-ES"/>
        </w:rPr>
        <w:t xml:space="preserve"> </w:t>
      </w:r>
      <w:r w:rsidR="00F9643E" w:rsidRPr="00FB4476">
        <w:rPr>
          <w:sz w:val="28"/>
          <w:szCs w:val="28"/>
          <w:lang w:val="es-ES"/>
        </w:rPr>
        <w:t>por cada una</w:t>
      </w:r>
      <w:r w:rsidR="0042308C" w:rsidRPr="00FB4476">
        <w:rPr>
          <w:sz w:val="28"/>
          <w:szCs w:val="28"/>
          <w:lang w:val="es-ES"/>
        </w:rPr>
        <w:t>.</w:t>
      </w:r>
      <w:r w:rsidR="00B813CD" w:rsidRPr="00FB4476">
        <w:rPr>
          <w:sz w:val="28"/>
          <w:szCs w:val="28"/>
          <w:lang w:val="es-ES"/>
        </w:rPr>
        <w:t xml:space="preserve"> Gnd y chi_square son parecidos, jlh también pero en mutual_information no.</w:t>
      </w:r>
    </w:p>
    <w:p w14:paraId="33A060AD" w14:textId="6E90BFC8" w:rsidR="00F9643E" w:rsidRPr="00FB4476" w:rsidRDefault="00F9643E" w:rsidP="002F249B">
      <w:pPr>
        <w:rPr>
          <w:sz w:val="28"/>
          <w:szCs w:val="28"/>
          <w:lang w:val="es-ES"/>
        </w:rPr>
      </w:pPr>
      <w:r w:rsidRPr="00FB4476">
        <w:rPr>
          <w:sz w:val="28"/>
          <w:szCs w:val="28"/>
          <w:lang w:val="es-ES"/>
        </w:rPr>
        <w:t xml:space="preserve">Después, me quedé con los 3 primeros </w:t>
      </w:r>
      <w:r w:rsidR="00E40826" w:rsidRPr="00FB4476">
        <w:rPr>
          <w:sz w:val="28"/>
          <w:szCs w:val="28"/>
          <w:lang w:val="es-ES"/>
        </w:rPr>
        <w:t>ya que el mutual_information no ofrece resultados similares con los 3 restantes.</w:t>
      </w:r>
      <w:r w:rsidR="00FC6161" w:rsidRPr="00FB4476">
        <w:rPr>
          <w:sz w:val="28"/>
          <w:szCs w:val="28"/>
          <w:lang w:val="es-ES"/>
        </w:rPr>
        <w:t xml:space="preserve"> Ahora con los 3, obtengo 12 términos por cada métrica y ahora los resultados se diferencian</w:t>
      </w:r>
      <w:r w:rsidR="00870B89" w:rsidRPr="00FB4476">
        <w:rPr>
          <w:sz w:val="28"/>
          <w:szCs w:val="28"/>
          <w:lang w:val="es-ES"/>
        </w:rPr>
        <w:t xml:space="preserve"> y los mejores son </w:t>
      </w:r>
      <w:r w:rsidR="00870B89" w:rsidRPr="00FB4476">
        <w:rPr>
          <w:b/>
          <w:bCs/>
          <w:sz w:val="28"/>
          <w:szCs w:val="28"/>
          <w:lang w:val="es-ES"/>
        </w:rPr>
        <w:t>gnd</w:t>
      </w:r>
      <w:r w:rsidR="00870B89" w:rsidRPr="00FB4476">
        <w:rPr>
          <w:sz w:val="28"/>
          <w:szCs w:val="28"/>
          <w:lang w:val="es-ES"/>
        </w:rPr>
        <w:t xml:space="preserve"> y </w:t>
      </w:r>
      <w:r w:rsidR="00870B89" w:rsidRPr="00FB4476">
        <w:rPr>
          <w:b/>
          <w:bCs/>
          <w:sz w:val="28"/>
          <w:szCs w:val="28"/>
          <w:lang w:val="es-ES"/>
        </w:rPr>
        <w:t>chi_square</w:t>
      </w:r>
      <w:r w:rsidR="00870B89" w:rsidRPr="00FB4476">
        <w:rPr>
          <w:sz w:val="28"/>
          <w:szCs w:val="28"/>
          <w:lang w:val="es-ES"/>
        </w:rPr>
        <w:t>.</w:t>
      </w:r>
    </w:p>
    <w:p w14:paraId="421A3B0A" w14:textId="3E9D70B5" w:rsidR="00870B89" w:rsidRPr="00FB4476" w:rsidRDefault="00870B89" w:rsidP="002F249B">
      <w:pPr>
        <w:rPr>
          <w:sz w:val="28"/>
          <w:szCs w:val="28"/>
          <w:lang w:val="es-ES"/>
        </w:rPr>
      </w:pPr>
      <w:r w:rsidRPr="00FB4476">
        <w:rPr>
          <w:sz w:val="28"/>
          <w:szCs w:val="28"/>
          <w:lang w:val="es-ES"/>
        </w:rPr>
        <w:t xml:space="preserve">Luego, con las dos métricas que quedan, aumento el tamaño de términos a 25 y ahora se nota la diferencia y podemos comprobar que el </w:t>
      </w:r>
      <w:r w:rsidRPr="00FB4476">
        <w:rPr>
          <w:b/>
          <w:bCs/>
          <w:sz w:val="28"/>
          <w:szCs w:val="28"/>
          <w:lang w:val="es-ES"/>
        </w:rPr>
        <w:t>gnd</w:t>
      </w:r>
      <w:r w:rsidRPr="00FB4476">
        <w:rPr>
          <w:sz w:val="28"/>
          <w:szCs w:val="28"/>
          <w:lang w:val="es-ES"/>
        </w:rPr>
        <w:t xml:space="preserve"> es mucho mejor que el </w:t>
      </w:r>
      <w:r w:rsidRPr="00FB4476">
        <w:rPr>
          <w:b/>
          <w:bCs/>
          <w:sz w:val="28"/>
          <w:szCs w:val="28"/>
          <w:lang w:val="es-ES"/>
        </w:rPr>
        <w:t>chi_square</w:t>
      </w:r>
      <w:r w:rsidRPr="00FB4476">
        <w:rPr>
          <w:sz w:val="28"/>
          <w:szCs w:val="28"/>
          <w:lang w:val="es-ES"/>
        </w:rPr>
        <w:t xml:space="preserve">. Ya que el chi_square tiene un acierto de </w:t>
      </w:r>
      <w:r w:rsidR="00784BFB" w:rsidRPr="00FB4476">
        <w:rPr>
          <w:sz w:val="28"/>
          <w:szCs w:val="28"/>
          <w:lang w:val="es-ES"/>
        </w:rPr>
        <w:t>más de</w:t>
      </w:r>
      <w:r w:rsidRPr="00FB4476">
        <w:rPr>
          <w:sz w:val="28"/>
          <w:szCs w:val="28"/>
          <w:lang w:val="es-ES"/>
        </w:rPr>
        <w:t xml:space="preserve"> la mitad y el gnd de más de </w:t>
      </w:r>
      <w:r w:rsidR="00BD18F0" w:rsidRPr="00FB4476">
        <w:rPr>
          <w:b/>
          <w:bCs/>
          <w:sz w:val="28"/>
          <w:szCs w:val="28"/>
          <w:lang w:val="es-ES"/>
        </w:rPr>
        <w:t>7</w:t>
      </w:r>
      <w:r w:rsidRPr="00FB4476">
        <w:rPr>
          <w:b/>
          <w:bCs/>
          <w:sz w:val="28"/>
          <w:szCs w:val="28"/>
          <w:lang w:val="es-ES"/>
        </w:rPr>
        <w:t>0%</w:t>
      </w:r>
      <w:r w:rsidR="00AB6768" w:rsidRPr="00FB4476">
        <w:rPr>
          <w:b/>
          <w:bCs/>
          <w:sz w:val="28"/>
          <w:szCs w:val="28"/>
          <w:lang w:val="es-ES"/>
        </w:rPr>
        <w:t>.</w:t>
      </w:r>
    </w:p>
    <w:p w14:paraId="4B0BEE39" w14:textId="7C7C27E4" w:rsidR="0020398B" w:rsidRPr="007A287A" w:rsidRDefault="0097686C" w:rsidP="005A2D75">
      <w:pPr>
        <w:rPr>
          <w:b/>
          <w:bCs/>
          <w:sz w:val="28"/>
          <w:szCs w:val="28"/>
          <w:lang w:val="es-ES"/>
        </w:rPr>
      </w:pPr>
      <w:r w:rsidRPr="00FB4476">
        <w:rPr>
          <w:sz w:val="28"/>
          <w:szCs w:val="28"/>
          <w:lang w:val="es-ES"/>
        </w:rPr>
        <w:t xml:space="preserve">Finalmente, después de comparar las métricas, decidí sacar 12 términos relacionados con “adicción” ya que después de </w:t>
      </w:r>
      <w:r w:rsidRPr="0020398B">
        <w:rPr>
          <w:b/>
          <w:bCs/>
          <w:sz w:val="28"/>
          <w:szCs w:val="28"/>
          <w:lang w:val="es-ES"/>
        </w:rPr>
        <w:t>12</w:t>
      </w:r>
      <w:r w:rsidRPr="00FB4476">
        <w:rPr>
          <w:sz w:val="28"/>
          <w:szCs w:val="28"/>
          <w:lang w:val="es-ES"/>
        </w:rPr>
        <w:t xml:space="preserve">, aparecen unos que </w:t>
      </w:r>
      <w:r w:rsidR="0020398B">
        <w:rPr>
          <w:sz w:val="28"/>
          <w:szCs w:val="28"/>
          <w:lang w:val="es-ES"/>
        </w:rPr>
        <w:t>tienen poca relación con el tema como “</w:t>
      </w:r>
      <w:proofErr w:type="spellStart"/>
      <w:r w:rsidR="0020398B">
        <w:rPr>
          <w:sz w:val="28"/>
          <w:szCs w:val="28"/>
          <w:lang w:val="es-ES"/>
        </w:rPr>
        <w:t>housefire</w:t>
      </w:r>
      <w:proofErr w:type="spellEnd"/>
      <w:r w:rsidR="0020398B">
        <w:rPr>
          <w:sz w:val="28"/>
          <w:szCs w:val="28"/>
          <w:lang w:val="es-ES"/>
        </w:rPr>
        <w:t>” pero después de 14 o 15 aparecen algunos más relacionados como “</w:t>
      </w:r>
      <w:proofErr w:type="spellStart"/>
      <w:r w:rsidR="0020398B" w:rsidRPr="0020398B">
        <w:rPr>
          <w:b/>
          <w:bCs/>
          <w:sz w:val="28"/>
          <w:szCs w:val="28"/>
          <w:lang w:val="es-ES"/>
        </w:rPr>
        <w:t>nicotine</w:t>
      </w:r>
      <w:proofErr w:type="spellEnd"/>
      <w:r w:rsidR="0020398B">
        <w:rPr>
          <w:sz w:val="28"/>
          <w:szCs w:val="28"/>
          <w:lang w:val="es-ES"/>
        </w:rPr>
        <w:t>”. Por lo tanto, 12 me pareció lógico y obtenemos los siguientes términos</w:t>
      </w:r>
      <w:r w:rsidR="007A287A">
        <w:rPr>
          <w:sz w:val="28"/>
          <w:szCs w:val="28"/>
          <w:lang w:val="es-ES"/>
        </w:rPr>
        <w:t>:</w:t>
      </w:r>
      <w:r w:rsidR="0020398B">
        <w:rPr>
          <w:sz w:val="28"/>
          <w:szCs w:val="28"/>
          <w:lang w:val="es-ES"/>
        </w:rPr>
        <w:t xml:space="preserve"> </w:t>
      </w:r>
      <w:proofErr w:type="spellStart"/>
      <w:r w:rsidR="0020398B" w:rsidRPr="007A287A">
        <w:rPr>
          <w:b/>
          <w:bCs/>
          <w:sz w:val="28"/>
          <w:szCs w:val="28"/>
          <w:lang w:val="es-ES"/>
        </w:rPr>
        <w:t>porn</w:t>
      </w:r>
      <w:proofErr w:type="spellEnd"/>
      <w:r w:rsidR="005A2D75" w:rsidRPr="007A287A">
        <w:rPr>
          <w:b/>
          <w:bCs/>
          <w:sz w:val="28"/>
          <w:szCs w:val="28"/>
          <w:lang w:val="es-ES"/>
        </w:rPr>
        <w:t xml:space="preserve">, </w:t>
      </w:r>
      <w:proofErr w:type="spellStart"/>
      <w:r w:rsidR="005A2D75" w:rsidRPr="007A287A">
        <w:rPr>
          <w:b/>
          <w:bCs/>
          <w:sz w:val="28"/>
          <w:szCs w:val="28"/>
          <w:lang w:val="es-ES"/>
        </w:rPr>
        <w:t>pmo</w:t>
      </w:r>
      <w:proofErr w:type="spellEnd"/>
      <w:r w:rsidR="005A2D75" w:rsidRPr="007A287A">
        <w:rPr>
          <w:b/>
          <w:bCs/>
          <w:sz w:val="28"/>
          <w:szCs w:val="28"/>
          <w:lang w:val="es-ES"/>
        </w:rPr>
        <w:t xml:space="preserve">, </w:t>
      </w:r>
      <w:proofErr w:type="spellStart"/>
      <w:r w:rsidR="005A2D75" w:rsidRPr="007A287A">
        <w:rPr>
          <w:b/>
          <w:bCs/>
          <w:sz w:val="28"/>
          <w:szCs w:val="28"/>
          <w:lang w:val="es-ES"/>
        </w:rPr>
        <w:t>nofap</w:t>
      </w:r>
      <w:proofErr w:type="spellEnd"/>
      <w:r w:rsidR="005A2D75" w:rsidRPr="007A287A">
        <w:rPr>
          <w:b/>
          <w:bCs/>
          <w:sz w:val="28"/>
          <w:szCs w:val="28"/>
          <w:lang w:val="es-ES"/>
        </w:rPr>
        <w:t xml:space="preserve">, </w:t>
      </w:r>
      <w:proofErr w:type="spellStart"/>
      <w:r w:rsidR="005A2D75" w:rsidRPr="007A287A">
        <w:rPr>
          <w:b/>
          <w:bCs/>
          <w:sz w:val="28"/>
          <w:szCs w:val="28"/>
          <w:lang w:val="es-ES"/>
        </w:rPr>
        <w:t>masturbation</w:t>
      </w:r>
      <w:proofErr w:type="spellEnd"/>
      <w:r w:rsidR="005A2D75" w:rsidRPr="007A287A">
        <w:rPr>
          <w:b/>
          <w:bCs/>
          <w:sz w:val="28"/>
          <w:szCs w:val="28"/>
          <w:lang w:val="es-ES"/>
        </w:rPr>
        <w:t xml:space="preserve">, drug,heroin,dopamine,alcohol,pornography,sexual,smoking,masturbating,smoke,masturbate, </w:t>
      </w:r>
      <w:proofErr w:type="spellStart"/>
      <w:r w:rsidR="0020398B" w:rsidRPr="007A287A">
        <w:rPr>
          <w:b/>
          <w:bCs/>
          <w:sz w:val="28"/>
          <w:szCs w:val="28"/>
          <w:lang w:val="es-ES"/>
        </w:rPr>
        <w:t>masturbation</w:t>
      </w:r>
      <w:proofErr w:type="spellEnd"/>
      <w:r w:rsidR="00921D06">
        <w:rPr>
          <w:b/>
          <w:bCs/>
          <w:sz w:val="28"/>
          <w:szCs w:val="28"/>
          <w:lang w:val="es-ES"/>
        </w:rPr>
        <w:t xml:space="preserve">. </w:t>
      </w:r>
      <w:r w:rsidR="00921D06" w:rsidRPr="00921D06">
        <w:rPr>
          <w:sz w:val="28"/>
          <w:szCs w:val="28"/>
          <w:lang w:val="es-ES"/>
        </w:rPr>
        <w:t>Asi que tenemos un buen porcentaje de acierto.</w:t>
      </w:r>
    </w:p>
    <w:p w14:paraId="5BF77B49" w14:textId="2F30100A" w:rsidR="00714C68" w:rsidRPr="0024495A" w:rsidRDefault="004066D3" w:rsidP="00E93CB9">
      <w:pPr>
        <w:pStyle w:val="Heading2"/>
        <w:spacing w:line="276" w:lineRule="auto"/>
        <w:jc w:val="both"/>
        <w:rPr>
          <w:rFonts w:asciiTheme="minorHAnsi" w:eastAsiaTheme="minorHAnsi" w:hAnsiTheme="minorHAnsi" w:cstheme="minorBidi"/>
          <w:caps w:val="0"/>
          <w:color w:val="595959" w:themeColor="text1" w:themeTint="A6"/>
          <w:szCs w:val="24"/>
          <w:lang w:val="es-ES"/>
        </w:rPr>
      </w:pPr>
      <w:bookmarkStart w:id="7" w:name="_Toc533171207"/>
      <w:r w:rsidRPr="00755651">
        <w:rPr>
          <w:b/>
          <w:bCs/>
          <w:sz w:val="32"/>
          <w:szCs w:val="28"/>
          <w:lang w:val="es-ES"/>
        </w:rPr>
        <w:lastRenderedPageBreak/>
        <w:t>2 –</w:t>
      </w:r>
      <w:r w:rsidR="00E9297F" w:rsidRPr="00755651">
        <w:rPr>
          <w:b/>
          <w:bCs/>
          <w:sz w:val="32"/>
          <w:szCs w:val="28"/>
          <w:lang w:val="es-ES"/>
        </w:rPr>
        <w:t xml:space="preserve"> </w:t>
      </w:r>
      <w:r w:rsidR="006A76DD" w:rsidRPr="00755651">
        <w:rPr>
          <w:b/>
          <w:bCs/>
          <w:sz w:val="32"/>
          <w:szCs w:val="28"/>
          <w:lang w:val="es-ES"/>
        </w:rPr>
        <w:t>Ejercicio 2</w:t>
      </w:r>
      <w:r w:rsidRPr="00755651">
        <w:rPr>
          <w:b/>
          <w:bCs/>
          <w:sz w:val="32"/>
          <w:szCs w:val="28"/>
          <w:lang w:val="es-ES"/>
        </w:rPr>
        <w:t>:</w:t>
      </w:r>
      <w:bookmarkEnd w:id="7"/>
    </w:p>
    <w:p w14:paraId="57984855" w14:textId="77777777" w:rsidR="005F00BB" w:rsidRDefault="00E62F3F" w:rsidP="005F00BB">
      <w:pPr>
        <w:pStyle w:val="Heading2"/>
        <w:spacing w:line="276" w:lineRule="auto"/>
        <w:jc w:val="both"/>
        <w:rPr>
          <w:rFonts w:asciiTheme="minorHAnsi" w:eastAsiaTheme="minorHAnsi" w:hAnsiTheme="minorHAnsi" w:cstheme="minorBidi"/>
          <w:caps w:val="0"/>
          <w:color w:val="595959" w:themeColor="text1" w:themeTint="A6"/>
          <w:szCs w:val="24"/>
          <w:lang w:val="es-ES"/>
        </w:rPr>
      </w:pPr>
      <w:bookmarkStart w:id="8" w:name="_Toc533170551"/>
      <w:bookmarkStart w:id="9" w:name="_Toc533171208"/>
      <w:r w:rsidRPr="00E62F3F">
        <w:rPr>
          <w:rFonts w:asciiTheme="minorHAnsi" w:eastAsiaTheme="minorHAnsi" w:hAnsiTheme="minorHAnsi" w:cstheme="minorBidi"/>
          <w:caps w:val="0"/>
          <w:color w:val="595959" w:themeColor="text1" w:themeTint="A6"/>
          <w:szCs w:val="24"/>
          <w:lang w:val="es-ES"/>
        </w:rPr>
        <w:t>Las consultas "</w:t>
      </w:r>
      <w:r w:rsidRPr="000660B0">
        <w:rPr>
          <w:rFonts w:asciiTheme="minorHAnsi" w:eastAsiaTheme="minorHAnsi" w:hAnsiTheme="minorHAnsi" w:cstheme="minorBidi"/>
          <w:b/>
          <w:bCs/>
          <w:caps w:val="0"/>
          <w:color w:val="595959" w:themeColor="text1" w:themeTint="A6"/>
          <w:szCs w:val="24"/>
          <w:lang w:val="es-ES"/>
        </w:rPr>
        <w:t>More Like This</w:t>
      </w:r>
      <w:r w:rsidRPr="00E62F3F">
        <w:rPr>
          <w:rFonts w:asciiTheme="minorHAnsi" w:eastAsiaTheme="minorHAnsi" w:hAnsiTheme="minorHAnsi" w:cstheme="minorBidi"/>
          <w:caps w:val="0"/>
          <w:color w:val="595959" w:themeColor="text1" w:themeTint="A6"/>
          <w:szCs w:val="24"/>
          <w:lang w:val="es-ES"/>
        </w:rPr>
        <w:t>" sirven para encontrar documentos similares a un conjunto de documentos dado. Para hacer esto, selecciona un conjunto de términos representativos de estos documentos de entrada, y después, realiza una consulta utilizándolos. Una vez obtenidos los resultados, los devuelve. La labor del usuario es seleccionar los documentos de entrada, el método de selección de los términos y cómo se forma la consulta.</w:t>
      </w:r>
      <w:bookmarkStart w:id="10" w:name="_Toc533170552"/>
      <w:bookmarkStart w:id="11" w:name="_Toc533171209"/>
      <w:bookmarkEnd w:id="8"/>
      <w:bookmarkEnd w:id="9"/>
    </w:p>
    <w:p w14:paraId="52C95A1B" w14:textId="73166DFE" w:rsidR="0019154E" w:rsidRDefault="00E62F3F" w:rsidP="00277309">
      <w:pPr>
        <w:pStyle w:val="Heading2"/>
        <w:spacing w:line="276" w:lineRule="auto"/>
        <w:jc w:val="both"/>
        <w:rPr>
          <w:rFonts w:asciiTheme="minorHAnsi" w:eastAsiaTheme="minorHAnsi" w:hAnsiTheme="minorHAnsi" w:cstheme="minorBidi"/>
          <w:caps w:val="0"/>
          <w:color w:val="595959" w:themeColor="text1" w:themeTint="A6"/>
          <w:szCs w:val="24"/>
          <w:lang w:val="es-ES"/>
        </w:rPr>
      </w:pPr>
      <w:r w:rsidRPr="00E62F3F">
        <w:rPr>
          <w:rFonts w:asciiTheme="minorHAnsi" w:eastAsiaTheme="minorHAnsi" w:hAnsiTheme="minorHAnsi" w:cstheme="minorBidi"/>
          <w:caps w:val="0"/>
          <w:color w:val="595959" w:themeColor="text1" w:themeTint="A6"/>
          <w:szCs w:val="24"/>
          <w:lang w:val="es-ES"/>
        </w:rPr>
        <w:t>El caso de uso más simple consiste en solicitar documentos similares a un texto proporcionado, pero, existen otros casos de uso más complicados, consistentes en mezclar textos con documentos que ya existen en el índice, o también existe la opción de mezclar algunos textos, un conjunto elegido de documentos y otro conjunto de documentos que no es necesario que estén presentes en el índice.</w:t>
      </w:r>
      <w:bookmarkEnd w:id="10"/>
      <w:bookmarkEnd w:id="11"/>
      <w:r w:rsidRPr="00E62F3F">
        <w:rPr>
          <w:rFonts w:asciiTheme="minorHAnsi" w:eastAsiaTheme="minorHAnsi" w:hAnsiTheme="minorHAnsi" w:cstheme="minorBidi"/>
          <w:caps w:val="0"/>
          <w:color w:val="595959" w:themeColor="text1" w:themeTint="A6"/>
          <w:szCs w:val="24"/>
          <w:lang w:val="es-ES"/>
        </w:rPr>
        <w:t xml:space="preserve"> </w:t>
      </w:r>
    </w:p>
    <w:p w14:paraId="1C2B2BB6" w14:textId="02A517A6" w:rsidR="00F47C61" w:rsidRDefault="00A64FE3" w:rsidP="005238A6">
      <w:pPr>
        <w:rPr>
          <w:sz w:val="24"/>
          <w:szCs w:val="24"/>
          <w:lang w:val="es-ES"/>
        </w:rPr>
      </w:pPr>
      <w:r w:rsidRPr="00783039">
        <w:rPr>
          <w:sz w:val="24"/>
          <w:szCs w:val="24"/>
          <w:lang w:val="es-ES"/>
        </w:rPr>
        <w:t xml:space="preserve">En resumen, More Like This es una forma de crear consultas que nos ofrece resultados parecidos </w:t>
      </w:r>
      <w:r w:rsidR="0017485A" w:rsidRPr="00783039">
        <w:rPr>
          <w:sz w:val="24"/>
          <w:szCs w:val="24"/>
          <w:lang w:val="es-ES"/>
        </w:rPr>
        <w:t>sin usar gnd en las agregaciones</w:t>
      </w:r>
      <w:r w:rsidR="00904C37">
        <w:rPr>
          <w:sz w:val="24"/>
          <w:szCs w:val="24"/>
          <w:lang w:val="es-ES"/>
        </w:rPr>
        <w:t xml:space="preserve"> </w:t>
      </w:r>
      <w:r w:rsidRPr="00783039">
        <w:rPr>
          <w:sz w:val="24"/>
          <w:szCs w:val="24"/>
          <w:lang w:val="es-ES"/>
        </w:rPr>
        <w:t>en el parámetro like.</w:t>
      </w:r>
    </w:p>
    <w:p w14:paraId="2A6E95AF" w14:textId="25E227F5" w:rsidR="00A42A81" w:rsidRDefault="00A42A81" w:rsidP="00A42A81">
      <w:pPr>
        <w:rPr>
          <w:sz w:val="24"/>
          <w:szCs w:val="24"/>
          <w:lang w:val="es-ES"/>
        </w:rPr>
      </w:pPr>
      <w:r w:rsidRPr="00A42A81">
        <w:rPr>
          <w:sz w:val="24"/>
          <w:szCs w:val="24"/>
          <w:lang w:val="es-ES"/>
        </w:rPr>
        <w:t xml:space="preserve">Y </w:t>
      </w:r>
      <w:r w:rsidR="0083664C">
        <w:rPr>
          <w:sz w:val="24"/>
          <w:szCs w:val="24"/>
          <w:lang w:val="es-ES"/>
        </w:rPr>
        <w:t>tengo</w:t>
      </w:r>
      <w:r w:rsidRPr="00A42A81">
        <w:rPr>
          <w:sz w:val="24"/>
          <w:szCs w:val="24"/>
          <w:lang w:val="es-ES"/>
        </w:rPr>
        <w:t xml:space="preserve"> pensado</w:t>
      </w:r>
      <w:r>
        <w:rPr>
          <w:sz w:val="24"/>
          <w:szCs w:val="24"/>
          <w:lang w:val="es-ES"/>
        </w:rPr>
        <w:t xml:space="preserve"> que la consulta del ejercicio </w:t>
      </w:r>
      <w:r w:rsidRPr="00C32742">
        <w:rPr>
          <w:rFonts w:asciiTheme="minorBidi" w:hAnsiTheme="minorBidi"/>
          <w:sz w:val="24"/>
          <w:szCs w:val="24"/>
          <w:lang w:val="es-ES"/>
        </w:rPr>
        <w:t>1</w:t>
      </w:r>
      <w:r>
        <w:rPr>
          <w:sz w:val="24"/>
          <w:szCs w:val="24"/>
          <w:lang w:val="es-ES"/>
        </w:rPr>
        <w:t xml:space="preserve"> </w:t>
      </w:r>
      <w:r w:rsidR="003D4328">
        <w:rPr>
          <w:sz w:val="24"/>
          <w:szCs w:val="24"/>
          <w:lang w:val="es-ES"/>
        </w:rPr>
        <w:t xml:space="preserve">se puede hacer algo parecido que está en el fichero </w:t>
      </w:r>
      <w:r w:rsidR="003D4328" w:rsidRPr="008B593D">
        <w:rPr>
          <w:b/>
          <w:bCs/>
          <w:sz w:val="24"/>
          <w:szCs w:val="24"/>
          <w:lang w:val="es-ES"/>
        </w:rPr>
        <w:t>Ejercicio 2.py</w:t>
      </w:r>
    </w:p>
    <w:p w14:paraId="09E3A493" w14:textId="77777777" w:rsidR="007A6963" w:rsidRDefault="007A6963" w:rsidP="00A42A81">
      <w:pPr>
        <w:rPr>
          <w:sz w:val="24"/>
          <w:szCs w:val="24"/>
          <w:lang w:val="es-ES"/>
        </w:rPr>
      </w:pPr>
    </w:p>
    <w:p w14:paraId="1154F7C8" w14:textId="21BDB666" w:rsidR="004066D3" w:rsidRDefault="004066D3" w:rsidP="00E62F3F">
      <w:pPr>
        <w:pStyle w:val="Heading2"/>
        <w:spacing w:line="276" w:lineRule="auto"/>
        <w:jc w:val="both"/>
        <w:rPr>
          <w:b/>
          <w:bCs/>
          <w:sz w:val="32"/>
          <w:szCs w:val="28"/>
          <w:lang w:val="es-ES"/>
        </w:rPr>
      </w:pPr>
      <w:bookmarkStart w:id="12" w:name="_Toc533171211"/>
      <w:r w:rsidRPr="00755651">
        <w:rPr>
          <w:b/>
          <w:bCs/>
          <w:sz w:val="32"/>
          <w:szCs w:val="28"/>
          <w:lang w:val="es-ES"/>
        </w:rPr>
        <w:t xml:space="preserve">3 – </w:t>
      </w:r>
      <w:r w:rsidR="008C6B8A" w:rsidRPr="00755651">
        <w:rPr>
          <w:b/>
          <w:bCs/>
          <w:sz w:val="32"/>
          <w:szCs w:val="28"/>
          <w:lang w:val="es-ES"/>
        </w:rPr>
        <w:t>Ejercicio</w:t>
      </w:r>
      <w:r w:rsidR="00B52023" w:rsidRPr="00755651">
        <w:rPr>
          <w:b/>
          <w:bCs/>
          <w:sz w:val="32"/>
          <w:szCs w:val="28"/>
          <w:lang w:val="es-ES"/>
        </w:rPr>
        <w:t xml:space="preserve"> 3</w:t>
      </w:r>
      <w:r w:rsidRPr="00755651">
        <w:rPr>
          <w:b/>
          <w:bCs/>
          <w:sz w:val="32"/>
          <w:szCs w:val="28"/>
          <w:lang w:val="es-ES"/>
        </w:rPr>
        <w:t>:</w:t>
      </w:r>
      <w:bookmarkEnd w:id="12"/>
    </w:p>
    <w:p w14:paraId="42EE2D24" w14:textId="0F31E0F1" w:rsidR="00931860" w:rsidRPr="00931860" w:rsidRDefault="00DD0EC3" w:rsidP="00931860">
      <w:pPr>
        <w:rPr>
          <w:i/>
          <w:iCs/>
          <w:sz w:val="28"/>
          <w:szCs w:val="28"/>
          <w:lang w:val="es-ES"/>
        </w:rPr>
      </w:pPr>
      <w:r w:rsidRPr="00CE5E23">
        <w:rPr>
          <w:sz w:val="28"/>
          <w:szCs w:val="28"/>
          <w:lang w:val="es-ES"/>
        </w:rPr>
        <w:t xml:space="preserve">A través del </w:t>
      </w:r>
      <w:r w:rsidRPr="00AB0372">
        <w:rPr>
          <w:b/>
          <w:bCs/>
          <w:i/>
          <w:iCs/>
          <w:sz w:val="28"/>
          <w:szCs w:val="28"/>
          <w:lang w:val="es-ES"/>
        </w:rPr>
        <w:t>es.search()</w:t>
      </w:r>
      <w:r w:rsidRPr="00CE5E23">
        <w:rPr>
          <w:sz w:val="28"/>
          <w:szCs w:val="28"/>
          <w:lang w:val="es-ES"/>
        </w:rPr>
        <w:t xml:space="preserve"> buscamos la lista de medicamentos</w:t>
      </w:r>
      <w:r w:rsidR="00263D2B" w:rsidRPr="00CE5E23">
        <w:rPr>
          <w:sz w:val="28"/>
          <w:szCs w:val="28"/>
          <w:lang w:val="es-ES"/>
        </w:rPr>
        <w:t xml:space="preserve"> usando la query ‘</w:t>
      </w:r>
      <w:r w:rsidR="00263D2B" w:rsidRPr="00CE5E23">
        <w:rPr>
          <w:i/>
          <w:iCs/>
          <w:sz w:val="28"/>
          <w:szCs w:val="28"/>
          <w:lang w:val="es-ES"/>
        </w:rPr>
        <w:t>was prescribed’</w:t>
      </w:r>
      <w:r w:rsidR="00931860">
        <w:rPr>
          <w:i/>
          <w:iCs/>
          <w:sz w:val="28"/>
          <w:szCs w:val="28"/>
          <w:lang w:val="es-ES"/>
        </w:rPr>
        <w:t xml:space="preserve"> u</w:t>
      </w:r>
      <w:r w:rsidR="00931860">
        <w:rPr>
          <w:sz w:val="28"/>
          <w:szCs w:val="28"/>
          <w:lang w:val="es-ES"/>
        </w:rPr>
        <w:t xml:space="preserve">sando la métrica </w:t>
      </w:r>
      <w:r w:rsidR="00931860" w:rsidRPr="00931860">
        <w:rPr>
          <w:b/>
          <w:bCs/>
          <w:sz w:val="28"/>
          <w:szCs w:val="28"/>
          <w:lang w:val="es-ES"/>
        </w:rPr>
        <w:t>gnd</w:t>
      </w:r>
      <w:r w:rsidR="00931860">
        <w:rPr>
          <w:b/>
          <w:bCs/>
          <w:sz w:val="28"/>
          <w:szCs w:val="28"/>
          <w:lang w:val="es-ES"/>
        </w:rPr>
        <w:t xml:space="preserve"> </w:t>
      </w:r>
      <w:r w:rsidR="00931860" w:rsidRPr="00931860">
        <w:rPr>
          <w:sz w:val="28"/>
          <w:szCs w:val="28"/>
          <w:lang w:val="es-ES"/>
        </w:rPr>
        <w:t>después de la tasa de acierto notada en el ejercicio 1</w:t>
      </w:r>
      <w:r w:rsidR="00931860">
        <w:rPr>
          <w:sz w:val="28"/>
          <w:szCs w:val="28"/>
          <w:lang w:val="es-ES"/>
        </w:rPr>
        <w:t xml:space="preserve"> y una lista de </w:t>
      </w:r>
      <w:proofErr w:type="spellStart"/>
      <w:r w:rsidR="00931860">
        <w:rPr>
          <w:sz w:val="28"/>
          <w:szCs w:val="28"/>
          <w:lang w:val="es-ES"/>
        </w:rPr>
        <w:t>stopwords</w:t>
      </w:r>
      <w:proofErr w:type="spellEnd"/>
      <w:r w:rsidR="00931860">
        <w:rPr>
          <w:sz w:val="28"/>
          <w:szCs w:val="28"/>
          <w:lang w:val="es-ES"/>
        </w:rPr>
        <w:t xml:space="preserve"> igual que en el ejercicio 1 pero añadiendo </w:t>
      </w:r>
      <w:proofErr w:type="spellStart"/>
      <w:r w:rsidR="00931860">
        <w:rPr>
          <w:sz w:val="28"/>
          <w:szCs w:val="28"/>
          <w:lang w:val="es-ES"/>
        </w:rPr>
        <w:t>terminos</w:t>
      </w:r>
      <w:proofErr w:type="spellEnd"/>
      <w:r w:rsidR="00931860">
        <w:rPr>
          <w:sz w:val="28"/>
          <w:szCs w:val="28"/>
          <w:lang w:val="es-ES"/>
        </w:rPr>
        <w:t xml:space="preserve"> </w:t>
      </w:r>
      <w:r w:rsidR="00B66743">
        <w:rPr>
          <w:sz w:val="28"/>
          <w:szCs w:val="28"/>
          <w:lang w:val="es-ES"/>
        </w:rPr>
        <w:t xml:space="preserve">para excluir como </w:t>
      </w:r>
      <w:r w:rsidR="00327E8D">
        <w:rPr>
          <w:sz w:val="28"/>
          <w:szCs w:val="28"/>
          <w:lang w:val="es-ES"/>
        </w:rPr>
        <w:t xml:space="preserve">el tamaño de dosis </w:t>
      </w:r>
      <w:r w:rsidR="00327E8D" w:rsidRPr="006A4465">
        <w:rPr>
          <w:sz w:val="28"/>
          <w:szCs w:val="28"/>
          <w:lang w:val="es-ES"/>
        </w:rPr>
        <w:t>"</w:t>
      </w:r>
      <w:r w:rsidR="00327E8D" w:rsidRPr="006A4465">
        <w:rPr>
          <w:b/>
          <w:bCs/>
          <w:sz w:val="28"/>
          <w:szCs w:val="28"/>
          <w:lang w:val="es-ES"/>
        </w:rPr>
        <w:t>.*mg.*", ".*cm.*", ".*[1-1000].*</w:t>
      </w:r>
      <w:r w:rsidR="00327E8D" w:rsidRPr="00327E8D">
        <w:rPr>
          <w:sz w:val="28"/>
          <w:szCs w:val="28"/>
          <w:lang w:val="es-ES"/>
        </w:rPr>
        <w:t>"</w:t>
      </w:r>
      <w:r w:rsidR="006A4465">
        <w:rPr>
          <w:sz w:val="28"/>
          <w:szCs w:val="28"/>
          <w:lang w:val="es-ES"/>
        </w:rPr>
        <w:t xml:space="preserve"> y cualquier palabra que contiene </w:t>
      </w:r>
      <w:r w:rsidR="006A4465" w:rsidRPr="009B2C5C">
        <w:rPr>
          <w:b/>
          <w:bCs/>
          <w:sz w:val="28"/>
          <w:szCs w:val="28"/>
          <w:lang w:val="es-ES"/>
        </w:rPr>
        <w:t>".*</w:t>
      </w:r>
      <w:proofErr w:type="spellStart"/>
      <w:r w:rsidR="006A4465" w:rsidRPr="009B2C5C">
        <w:rPr>
          <w:b/>
          <w:bCs/>
          <w:sz w:val="28"/>
          <w:szCs w:val="28"/>
          <w:lang w:val="es-ES"/>
        </w:rPr>
        <w:t>presc</w:t>
      </w:r>
      <w:proofErr w:type="spellEnd"/>
      <w:r w:rsidR="006A4465" w:rsidRPr="009B2C5C">
        <w:rPr>
          <w:b/>
          <w:bCs/>
          <w:sz w:val="28"/>
          <w:szCs w:val="28"/>
          <w:lang w:val="es-ES"/>
        </w:rPr>
        <w:t>.*".</w:t>
      </w:r>
      <w:r w:rsidR="00BB4701">
        <w:rPr>
          <w:b/>
          <w:bCs/>
          <w:sz w:val="28"/>
          <w:szCs w:val="28"/>
          <w:lang w:val="es-ES"/>
        </w:rPr>
        <w:t xml:space="preserve"> </w:t>
      </w:r>
      <w:r w:rsidR="00BB4701" w:rsidRPr="00012FC4">
        <w:rPr>
          <w:sz w:val="28"/>
          <w:szCs w:val="28"/>
          <w:lang w:val="es-ES"/>
        </w:rPr>
        <w:t xml:space="preserve">Además de un tamaño máximo de </w:t>
      </w:r>
      <w:proofErr w:type="spellStart"/>
      <w:r w:rsidR="00BB4701" w:rsidRPr="00012FC4">
        <w:rPr>
          <w:sz w:val="28"/>
          <w:szCs w:val="28"/>
          <w:lang w:val="es-ES"/>
        </w:rPr>
        <w:t>terminos</w:t>
      </w:r>
      <w:proofErr w:type="spellEnd"/>
      <w:r w:rsidR="00BB4701" w:rsidRPr="00012FC4">
        <w:rPr>
          <w:sz w:val="28"/>
          <w:szCs w:val="28"/>
          <w:lang w:val="es-ES"/>
        </w:rPr>
        <w:t xml:space="preserve"> de 1000.</w:t>
      </w:r>
    </w:p>
    <w:p w14:paraId="088FC03D" w14:textId="7B8AF2C2" w:rsidR="00EF043E" w:rsidRDefault="00EF043E" w:rsidP="00114EB5">
      <w:pPr>
        <w:rPr>
          <w:i/>
          <w:iCs/>
          <w:sz w:val="28"/>
          <w:szCs w:val="28"/>
          <w:lang w:val="es-ES"/>
        </w:rPr>
      </w:pPr>
      <w:r w:rsidRPr="00CE5E23">
        <w:rPr>
          <w:sz w:val="28"/>
          <w:szCs w:val="28"/>
          <w:lang w:val="es-ES"/>
        </w:rPr>
        <w:t>Y para sacar los términos relacionados, recorremos los resultados</w:t>
      </w:r>
      <w:r w:rsidR="0088544E" w:rsidRPr="00CE5E23">
        <w:rPr>
          <w:sz w:val="28"/>
          <w:szCs w:val="28"/>
          <w:lang w:val="es-ES"/>
        </w:rPr>
        <w:t xml:space="preserve"> y los validamos a través </w:t>
      </w:r>
      <w:r w:rsidR="00931860">
        <w:rPr>
          <w:sz w:val="28"/>
          <w:szCs w:val="28"/>
          <w:lang w:val="es-ES"/>
        </w:rPr>
        <w:t>de una lista externa</w:t>
      </w:r>
      <w:r w:rsidR="009321D3">
        <w:rPr>
          <w:sz w:val="28"/>
          <w:szCs w:val="28"/>
          <w:lang w:val="es-ES"/>
        </w:rPr>
        <w:t xml:space="preserve"> </w:t>
      </w:r>
      <w:r w:rsidR="000B3442">
        <w:rPr>
          <w:sz w:val="28"/>
          <w:szCs w:val="28"/>
          <w:lang w:val="es-ES"/>
        </w:rPr>
        <w:t>extensiva</w:t>
      </w:r>
      <w:r w:rsidR="00931860">
        <w:rPr>
          <w:sz w:val="28"/>
          <w:szCs w:val="28"/>
          <w:lang w:val="es-ES"/>
        </w:rPr>
        <w:t xml:space="preserve"> de medicamentos obtenida a través de </w:t>
      </w:r>
      <w:r w:rsidR="00C473D5">
        <w:rPr>
          <w:b/>
          <w:bCs/>
          <w:i/>
          <w:iCs/>
          <w:sz w:val="28"/>
          <w:szCs w:val="28"/>
          <w:lang w:val="es-ES"/>
        </w:rPr>
        <w:t xml:space="preserve">Wikidata </w:t>
      </w:r>
      <w:r w:rsidR="00C473D5" w:rsidRPr="00C473D5">
        <w:rPr>
          <w:sz w:val="28"/>
          <w:szCs w:val="28"/>
          <w:lang w:val="es-ES"/>
        </w:rPr>
        <w:t>y otros</w:t>
      </w:r>
      <w:r w:rsidR="009B5A7E">
        <w:rPr>
          <w:sz w:val="28"/>
          <w:szCs w:val="28"/>
          <w:lang w:val="es-ES"/>
        </w:rPr>
        <w:t xml:space="preserve"> como</w:t>
      </w:r>
      <w:r w:rsidR="00C473D5" w:rsidRPr="00A06FED">
        <w:rPr>
          <w:b/>
          <w:bCs/>
          <w:sz w:val="28"/>
          <w:szCs w:val="28"/>
          <w:lang w:val="es-ES"/>
        </w:rPr>
        <w:t xml:space="preserve"> </w:t>
      </w:r>
      <w:r w:rsidR="009612CF" w:rsidRPr="00A06FED">
        <w:rPr>
          <w:b/>
          <w:bCs/>
          <w:sz w:val="28"/>
          <w:szCs w:val="28"/>
          <w:lang w:val="es-ES"/>
        </w:rPr>
        <w:t>OMS</w:t>
      </w:r>
      <w:r w:rsidR="0088544E" w:rsidRPr="00CE5E23">
        <w:rPr>
          <w:sz w:val="28"/>
          <w:szCs w:val="28"/>
          <w:lang w:val="es-ES"/>
        </w:rPr>
        <w:t xml:space="preserve"> y dejamos sólo los términos </w:t>
      </w:r>
      <w:r w:rsidR="00631A74">
        <w:rPr>
          <w:sz w:val="28"/>
          <w:szCs w:val="28"/>
          <w:lang w:val="es-ES"/>
        </w:rPr>
        <w:t>que existen en dichas listas</w:t>
      </w:r>
      <w:r w:rsidR="0088544E" w:rsidRPr="00CE5E23">
        <w:rPr>
          <w:sz w:val="28"/>
          <w:szCs w:val="28"/>
          <w:lang w:val="es-ES"/>
        </w:rPr>
        <w:t xml:space="preserve"> (los medicamentos) </w:t>
      </w:r>
      <w:r w:rsidR="00FE3B89" w:rsidRPr="00CE5E23">
        <w:rPr>
          <w:sz w:val="28"/>
          <w:szCs w:val="28"/>
          <w:lang w:val="es-ES"/>
        </w:rPr>
        <w:t xml:space="preserve">y escribimos dichos términos </w:t>
      </w:r>
      <w:r w:rsidR="00864CB1" w:rsidRPr="00CE5E23">
        <w:rPr>
          <w:sz w:val="28"/>
          <w:szCs w:val="28"/>
          <w:lang w:val="es-ES"/>
        </w:rPr>
        <w:t xml:space="preserve">en un fichero llamada </w:t>
      </w:r>
      <w:r w:rsidR="00195DDC" w:rsidRPr="00195DDC">
        <w:rPr>
          <w:i/>
          <w:iCs/>
          <w:sz w:val="28"/>
          <w:szCs w:val="28"/>
          <w:u w:val="single"/>
          <w:lang w:val="es-ES"/>
        </w:rPr>
        <w:t>ej3_result</w:t>
      </w:r>
      <w:r w:rsidR="002E3D71" w:rsidRPr="00CE5E23">
        <w:rPr>
          <w:i/>
          <w:iCs/>
          <w:sz w:val="28"/>
          <w:szCs w:val="28"/>
          <w:u w:val="single"/>
          <w:lang w:val="es-ES"/>
        </w:rPr>
        <w:t>.txt</w:t>
      </w:r>
      <w:r w:rsidR="002E3D71" w:rsidRPr="00CE5E23">
        <w:rPr>
          <w:i/>
          <w:iCs/>
          <w:sz w:val="28"/>
          <w:szCs w:val="28"/>
          <w:lang w:val="es-ES"/>
        </w:rPr>
        <w:t xml:space="preserve"> </w:t>
      </w:r>
      <w:r w:rsidR="00A609D0">
        <w:rPr>
          <w:i/>
          <w:iCs/>
          <w:sz w:val="28"/>
          <w:szCs w:val="28"/>
          <w:lang w:val="es-ES"/>
        </w:rPr>
        <w:t xml:space="preserve">conteniendo 62 </w:t>
      </w:r>
      <w:r w:rsidR="00593E07">
        <w:rPr>
          <w:i/>
          <w:iCs/>
          <w:sz w:val="28"/>
          <w:szCs w:val="28"/>
          <w:lang w:val="es-ES"/>
        </w:rPr>
        <w:t>medicamentos</w:t>
      </w:r>
      <w:r w:rsidR="002E3D71" w:rsidRPr="00CE5E23">
        <w:rPr>
          <w:i/>
          <w:iCs/>
          <w:sz w:val="28"/>
          <w:szCs w:val="28"/>
          <w:lang w:val="es-ES"/>
        </w:rPr>
        <w:t>.</w:t>
      </w:r>
    </w:p>
    <w:p w14:paraId="7D0388CC" w14:textId="6DD66DB9" w:rsidR="001C6640" w:rsidRPr="00412346" w:rsidRDefault="00403669" w:rsidP="00412346">
      <w:pPr>
        <w:rPr>
          <w:i/>
          <w:iCs/>
          <w:sz w:val="28"/>
          <w:szCs w:val="28"/>
          <w:lang w:val="es-ES"/>
        </w:rPr>
      </w:pPr>
      <w:r w:rsidRPr="00FE7DAD">
        <w:rPr>
          <w:sz w:val="28"/>
          <w:szCs w:val="28"/>
          <w:lang w:val="es-ES"/>
        </w:rPr>
        <w:t xml:space="preserve">Hay una posibilidad de al lugar de la lista, usar </w:t>
      </w:r>
      <w:r w:rsidR="006459E0" w:rsidRPr="00FE7DAD">
        <w:rPr>
          <w:sz w:val="28"/>
          <w:szCs w:val="28"/>
          <w:lang w:val="es-ES"/>
        </w:rPr>
        <w:t>el api</w:t>
      </w:r>
      <w:r w:rsidRPr="00FE7DAD">
        <w:rPr>
          <w:sz w:val="28"/>
          <w:szCs w:val="28"/>
          <w:lang w:val="es-ES"/>
        </w:rPr>
        <w:t xml:space="preserve"> de Wikidata </w:t>
      </w:r>
      <w:r w:rsidR="00F202E5">
        <w:rPr>
          <w:sz w:val="28"/>
          <w:szCs w:val="28"/>
          <w:lang w:val="es-ES"/>
        </w:rPr>
        <w:t>obteniendo 7</w:t>
      </w:r>
      <w:r w:rsidR="006401E4">
        <w:rPr>
          <w:sz w:val="28"/>
          <w:szCs w:val="28"/>
          <w:lang w:val="es-ES"/>
        </w:rPr>
        <w:t>1</w:t>
      </w:r>
      <w:r w:rsidR="00F202E5">
        <w:rPr>
          <w:sz w:val="28"/>
          <w:szCs w:val="28"/>
          <w:lang w:val="es-ES"/>
        </w:rPr>
        <w:t xml:space="preserve"> medicamentos pero un poco menos relevantes comparada con la lista usada (</w:t>
      </w:r>
      <w:r w:rsidR="00F202E5" w:rsidRPr="00F202E5">
        <w:rPr>
          <w:i/>
          <w:iCs/>
          <w:sz w:val="28"/>
          <w:szCs w:val="28"/>
          <w:lang w:val="es-ES"/>
        </w:rPr>
        <w:t xml:space="preserve">por ejemplo sale acid y </w:t>
      </w:r>
      <w:r w:rsidR="00121078">
        <w:rPr>
          <w:i/>
          <w:iCs/>
          <w:sz w:val="28"/>
          <w:szCs w:val="28"/>
          <w:lang w:val="es-ES"/>
        </w:rPr>
        <w:t xml:space="preserve">doce y </w:t>
      </w:r>
      <w:proofErr w:type="spellStart"/>
      <w:r w:rsidR="00121078">
        <w:rPr>
          <w:i/>
          <w:iCs/>
          <w:sz w:val="28"/>
          <w:szCs w:val="28"/>
          <w:lang w:val="es-ES"/>
        </w:rPr>
        <w:t>drugs</w:t>
      </w:r>
      <w:proofErr w:type="spellEnd"/>
      <w:r w:rsidR="00F202E5">
        <w:rPr>
          <w:sz w:val="28"/>
          <w:szCs w:val="28"/>
          <w:lang w:val="es-ES"/>
        </w:rPr>
        <w:t>)</w:t>
      </w:r>
      <w:r w:rsidRPr="00FE7DAD">
        <w:rPr>
          <w:sz w:val="28"/>
          <w:szCs w:val="28"/>
          <w:lang w:val="es-ES"/>
        </w:rPr>
        <w:t xml:space="preserve"> y la búsqueda es muy lenta pero aún asi está incluida en el fichero pero comentada.</w:t>
      </w:r>
      <w:r w:rsidR="007F74C0" w:rsidRPr="00FE7DAD">
        <w:rPr>
          <w:sz w:val="28"/>
          <w:szCs w:val="28"/>
          <w:lang w:val="es-ES"/>
        </w:rPr>
        <w:t xml:space="preserve"> Su resultado está en el fichero</w:t>
      </w:r>
      <w:r w:rsidR="007F74C0">
        <w:rPr>
          <w:i/>
          <w:iCs/>
          <w:sz w:val="28"/>
          <w:szCs w:val="28"/>
          <w:lang w:val="es-ES"/>
        </w:rPr>
        <w:t xml:space="preserve"> </w:t>
      </w:r>
      <w:r w:rsidR="007F74C0" w:rsidRPr="00195DDC">
        <w:rPr>
          <w:i/>
          <w:iCs/>
          <w:sz w:val="28"/>
          <w:szCs w:val="28"/>
          <w:u w:val="single"/>
          <w:lang w:val="es-ES"/>
        </w:rPr>
        <w:t>ej3_result</w:t>
      </w:r>
      <w:r w:rsidR="007F74C0">
        <w:rPr>
          <w:i/>
          <w:iCs/>
          <w:sz w:val="28"/>
          <w:szCs w:val="28"/>
          <w:u w:val="single"/>
          <w:lang w:val="es-ES"/>
        </w:rPr>
        <w:t>_using_api</w:t>
      </w:r>
      <w:r w:rsidR="007F74C0" w:rsidRPr="00CE5E23">
        <w:rPr>
          <w:i/>
          <w:iCs/>
          <w:sz w:val="28"/>
          <w:szCs w:val="28"/>
          <w:u w:val="single"/>
          <w:lang w:val="es-ES"/>
        </w:rPr>
        <w:t>.txt</w:t>
      </w:r>
    </w:p>
    <w:p w14:paraId="01283353" w14:textId="340AF293" w:rsidR="00532CF8" w:rsidRDefault="006B039D" w:rsidP="00F37E04">
      <w:pPr>
        <w:pStyle w:val="Heading2"/>
        <w:spacing w:line="276" w:lineRule="auto"/>
        <w:jc w:val="both"/>
        <w:rPr>
          <w:b/>
          <w:bCs/>
          <w:sz w:val="32"/>
          <w:szCs w:val="28"/>
          <w:lang w:val="es-ES"/>
        </w:rPr>
      </w:pPr>
      <w:bookmarkStart w:id="13" w:name="_Toc533171212"/>
      <w:r w:rsidRPr="00755651">
        <w:rPr>
          <w:b/>
          <w:bCs/>
          <w:sz w:val="32"/>
          <w:szCs w:val="28"/>
          <w:lang w:val="es-ES"/>
        </w:rPr>
        <w:lastRenderedPageBreak/>
        <w:t>4</w:t>
      </w:r>
      <w:r w:rsidR="00532CF8" w:rsidRPr="00755651">
        <w:rPr>
          <w:b/>
          <w:bCs/>
          <w:sz w:val="32"/>
          <w:szCs w:val="28"/>
          <w:lang w:val="es-ES"/>
        </w:rPr>
        <w:t xml:space="preserve"> – Ejercicio </w:t>
      </w:r>
      <w:r w:rsidR="003C2217" w:rsidRPr="00755651">
        <w:rPr>
          <w:b/>
          <w:bCs/>
          <w:sz w:val="32"/>
          <w:szCs w:val="28"/>
          <w:lang w:val="es-ES"/>
        </w:rPr>
        <w:t>4</w:t>
      </w:r>
      <w:r w:rsidR="00532CF8" w:rsidRPr="00755651">
        <w:rPr>
          <w:b/>
          <w:bCs/>
          <w:sz w:val="32"/>
          <w:szCs w:val="28"/>
          <w:lang w:val="es-ES"/>
        </w:rPr>
        <w:t>:</w:t>
      </w:r>
      <w:bookmarkEnd w:id="13"/>
    </w:p>
    <w:p w14:paraId="6F56EFDD" w14:textId="594AE428" w:rsidR="00DF0C15" w:rsidRDefault="00DF0C15" w:rsidP="00277D12">
      <w:pPr>
        <w:spacing w:line="276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principio como había que buscar artículos relacionados con los temas </w:t>
      </w:r>
      <w:r w:rsidR="00C23687">
        <w:rPr>
          <w:sz w:val="24"/>
          <w:szCs w:val="24"/>
          <w:lang w:val="es-ES"/>
        </w:rPr>
        <w:t>propuestos</w:t>
      </w:r>
      <w:r>
        <w:rPr>
          <w:sz w:val="24"/>
          <w:szCs w:val="24"/>
          <w:lang w:val="es-ES"/>
        </w:rPr>
        <w:t xml:space="preserve">, usaba en el principio la librería </w:t>
      </w:r>
      <w:r w:rsidRPr="00DF0C15">
        <w:rPr>
          <w:b/>
          <w:bCs/>
          <w:sz w:val="24"/>
          <w:szCs w:val="24"/>
          <w:lang w:val="es-ES"/>
        </w:rPr>
        <w:t>scholarly</w:t>
      </w:r>
      <w:r>
        <w:rPr>
          <w:sz w:val="24"/>
          <w:szCs w:val="24"/>
          <w:lang w:val="es-ES"/>
        </w:rPr>
        <w:t xml:space="preserve"> de Python que ofrece los servicios de buscar por títulos, autores y resúmenes de artículos</w:t>
      </w:r>
      <w:r w:rsidR="005B72BF">
        <w:rPr>
          <w:sz w:val="24"/>
          <w:szCs w:val="24"/>
          <w:lang w:val="es-ES"/>
        </w:rPr>
        <w:t xml:space="preserve"> de Google Scholar</w:t>
      </w:r>
      <w:r>
        <w:rPr>
          <w:sz w:val="24"/>
          <w:szCs w:val="24"/>
          <w:lang w:val="es-ES"/>
        </w:rPr>
        <w:t>. Pareció una solución ideal</w:t>
      </w:r>
      <w:r w:rsidR="00052FF8">
        <w:rPr>
          <w:sz w:val="24"/>
          <w:szCs w:val="24"/>
          <w:lang w:val="es-ES"/>
        </w:rPr>
        <w:t>; Sacaba los factores relacionados con el self harm en primero buscándolos en títulos, selftexts y subreddits</w:t>
      </w:r>
      <w:r w:rsidR="00A95D6C">
        <w:rPr>
          <w:sz w:val="24"/>
          <w:szCs w:val="24"/>
          <w:lang w:val="es-ES"/>
        </w:rPr>
        <w:t xml:space="preserve"> y combino cada término con la palabra “</w:t>
      </w:r>
      <w:r w:rsidR="00A95D6C" w:rsidRPr="00A95D6C">
        <w:rPr>
          <w:b/>
          <w:bCs/>
          <w:sz w:val="24"/>
          <w:szCs w:val="24"/>
          <w:lang w:val="es-ES"/>
        </w:rPr>
        <w:t>comorbid</w:t>
      </w:r>
      <w:r w:rsidR="00A95D6C">
        <w:rPr>
          <w:sz w:val="24"/>
          <w:szCs w:val="24"/>
          <w:lang w:val="es-ES"/>
        </w:rPr>
        <w:t>” y busco cada pareja usando dicha librería</w:t>
      </w:r>
      <w:r w:rsidR="00DB6950">
        <w:rPr>
          <w:sz w:val="24"/>
          <w:szCs w:val="24"/>
          <w:lang w:val="es-ES"/>
        </w:rPr>
        <w:t xml:space="preserve"> en títulos o bien resúmenes de cada </w:t>
      </w:r>
      <w:r w:rsidR="00365BB4">
        <w:rPr>
          <w:sz w:val="24"/>
          <w:szCs w:val="24"/>
          <w:lang w:val="es-ES"/>
        </w:rPr>
        <w:t>artículo</w:t>
      </w:r>
      <w:r w:rsidR="00DB6950">
        <w:rPr>
          <w:sz w:val="24"/>
          <w:szCs w:val="24"/>
          <w:lang w:val="es-ES"/>
        </w:rPr>
        <w:t xml:space="preserve"> para ver si aparecerá</w:t>
      </w:r>
      <w:r w:rsidR="00A95D6C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</w:t>
      </w:r>
      <w:r w:rsidR="00A95D6C">
        <w:rPr>
          <w:sz w:val="24"/>
          <w:szCs w:val="24"/>
          <w:lang w:val="es-ES"/>
        </w:rPr>
        <w:t>P</w:t>
      </w:r>
      <w:r>
        <w:rPr>
          <w:sz w:val="24"/>
          <w:szCs w:val="24"/>
          <w:lang w:val="es-ES"/>
        </w:rPr>
        <w:t>ero</w:t>
      </w:r>
      <w:r w:rsidR="00A95D6C">
        <w:rPr>
          <w:sz w:val="24"/>
          <w:szCs w:val="24"/>
          <w:lang w:val="es-ES"/>
        </w:rPr>
        <w:t xml:space="preserve"> al final no era lo esperado;</w:t>
      </w:r>
      <w:r>
        <w:rPr>
          <w:sz w:val="24"/>
          <w:szCs w:val="24"/>
          <w:lang w:val="es-ES"/>
        </w:rPr>
        <w:t xml:space="preserve"> </w:t>
      </w:r>
      <w:r w:rsidR="0047210D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>aba muchos errores de timeouts y errores de formato</w:t>
      </w:r>
      <w:r w:rsidR="00D653F9">
        <w:rPr>
          <w:sz w:val="24"/>
          <w:szCs w:val="24"/>
          <w:lang w:val="es-ES"/>
        </w:rPr>
        <w:t xml:space="preserve"> de </w:t>
      </w:r>
      <w:proofErr w:type="spellStart"/>
      <w:r w:rsidR="00D653F9">
        <w:rPr>
          <w:sz w:val="24"/>
          <w:szCs w:val="24"/>
          <w:lang w:val="es-ES"/>
        </w:rPr>
        <w:t>unicode</w:t>
      </w:r>
      <w:proofErr w:type="spellEnd"/>
      <w:r>
        <w:rPr>
          <w:sz w:val="24"/>
          <w:szCs w:val="24"/>
          <w:lang w:val="es-ES"/>
        </w:rPr>
        <w:t xml:space="preserve"> además que tardó mucho en escribir los factores comórbidos </w:t>
      </w:r>
      <w:r w:rsidR="00833B9B">
        <w:rPr>
          <w:sz w:val="24"/>
          <w:szCs w:val="24"/>
          <w:lang w:val="es-ES"/>
        </w:rPr>
        <w:t>además de los términos sacados de las consultas</w:t>
      </w:r>
      <w:r w:rsidR="00052FF8">
        <w:rPr>
          <w:sz w:val="24"/>
          <w:szCs w:val="24"/>
          <w:lang w:val="es-ES"/>
        </w:rPr>
        <w:t>.</w:t>
      </w:r>
    </w:p>
    <w:p w14:paraId="4C9D60B5" w14:textId="2BB64650" w:rsidR="00DF0C15" w:rsidRDefault="00052FF8" w:rsidP="00277D12">
      <w:pPr>
        <w:spacing w:line="276" w:lineRule="auto"/>
        <w:rPr>
          <w:sz w:val="24"/>
          <w:szCs w:val="24"/>
          <w:lang w:val="es-ES"/>
        </w:rPr>
      </w:pPr>
      <w:r w:rsidRPr="00052FF8">
        <w:rPr>
          <w:sz w:val="24"/>
          <w:szCs w:val="24"/>
          <w:lang w:val="es-ES"/>
        </w:rPr>
        <w:t>Así al fi</w:t>
      </w:r>
      <w:r>
        <w:rPr>
          <w:sz w:val="24"/>
          <w:szCs w:val="24"/>
          <w:lang w:val="es-ES"/>
        </w:rPr>
        <w:t>nal</w:t>
      </w:r>
      <w:r w:rsidR="008F3D8C">
        <w:rPr>
          <w:sz w:val="24"/>
          <w:szCs w:val="24"/>
          <w:lang w:val="es-ES"/>
        </w:rPr>
        <w:t xml:space="preserve">, usé el programa </w:t>
      </w:r>
      <w:r w:rsidR="00967A42">
        <w:rPr>
          <w:sz w:val="24"/>
          <w:szCs w:val="24"/>
          <w:lang w:val="es-ES"/>
        </w:rPr>
        <w:t>Publish or Perish para buscar artículos relacionados con “comorbid</w:t>
      </w:r>
      <w:r w:rsidR="00CE4A0F">
        <w:rPr>
          <w:sz w:val="24"/>
          <w:szCs w:val="24"/>
          <w:lang w:val="es-ES"/>
        </w:rPr>
        <w:t>ity</w:t>
      </w:r>
      <w:r w:rsidR="00967A42">
        <w:rPr>
          <w:sz w:val="24"/>
          <w:szCs w:val="24"/>
          <w:lang w:val="es-ES"/>
        </w:rPr>
        <w:t xml:space="preserve">” y obtuve un fichero </w:t>
      </w:r>
      <w:r w:rsidR="0096406A" w:rsidRPr="00F358B6">
        <w:rPr>
          <w:b/>
          <w:bCs/>
          <w:sz w:val="24"/>
          <w:szCs w:val="24"/>
          <w:lang w:val="es-ES"/>
        </w:rPr>
        <w:t>article_titles.</w:t>
      </w:r>
      <w:r w:rsidR="001568B6" w:rsidRPr="00F358B6">
        <w:rPr>
          <w:b/>
          <w:bCs/>
          <w:sz w:val="24"/>
          <w:szCs w:val="24"/>
          <w:lang w:val="es-ES"/>
        </w:rPr>
        <w:t>txt</w:t>
      </w:r>
      <w:r w:rsidR="00967A42">
        <w:rPr>
          <w:sz w:val="24"/>
          <w:szCs w:val="24"/>
          <w:lang w:val="es-ES"/>
        </w:rPr>
        <w:t xml:space="preserve"> con</w:t>
      </w:r>
      <w:r w:rsidR="001568B6">
        <w:rPr>
          <w:sz w:val="24"/>
          <w:szCs w:val="24"/>
          <w:lang w:val="es-ES"/>
        </w:rPr>
        <w:t xml:space="preserve"> los títulos de</w:t>
      </w:r>
      <w:r w:rsidR="00967A42">
        <w:rPr>
          <w:sz w:val="24"/>
          <w:szCs w:val="24"/>
          <w:lang w:val="es-ES"/>
        </w:rPr>
        <w:t xml:space="preserve"> dichos artículos.</w:t>
      </w:r>
      <w:r w:rsidR="005C19B6">
        <w:rPr>
          <w:sz w:val="24"/>
          <w:szCs w:val="24"/>
          <w:lang w:val="es-ES"/>
        </w:rPr>
        <w:t xml:space="preserve"> </w:t>
      </w:r>
      <w:r w:rsidR="00C23687">
        <w:rPr>
          <w:sz w:val="24"/>
          <w:szCs w:val="24"/>
          <w:lang w:val="es-ES"/>
        </w:rPr>
        <w:t xml:space="preserve">Asi que para temas por ejemplo del self harm busco los términos en los campos de título, selftext y </w:t>
      </w:r>
      <w:proofErr w:type="spellStart"/>
      <w:r w:rsidR="00C23687">
        <w:rPr>
          <w:sz w:val="24"/>
          <w:szCs w:val="24"/>
          <w:lang w:val="es-ES"/>
        </w:rPr>
        <w:t>subreddit</w:t>
      </w:r>
      <w:proofErr w:type="spellEnd"/>
      <w:r w:rsidR="00C23687">
        <w:rPr>
          <w:sz w:val="24"/>
          <w:szCs w:val="24"/>
          <w:lang w:val="es-ES"/>
        </w:rPr>
        <w:t xml:space="preserve">, luego, compruebo si existen en la lista obtenida de </w:t>
      </w:r>
      <w:proofErr w:type="spellStart"/>
      <w:r w:rsidR="00C23687">
        <w:rPr>
          <w:sz w:val="24"/>
          <w:szCs w:val="24"/>
          <w:lang w:val="es-ES"/>
        </w:rPr>
        <w:t>PoP</w:t>
      </w:r>
      <w:proofErr w:type="spellEnd"/>
      <w:r w:rsidR="003D617E">
        <w:rPr>
          <w:sz w:val="24"/>
          <w:szCs w:val="24"/>
          <w:lang w:val="es-ES"/>
        </w:rPr>
        <w:t xml:space="preserve"> de </w:t>
      </w:r>
      <w:r w:rsidR="004D4AC7">
        <w:rPr>
          <w:sz w:val="24"/>
          <w:szCs w:val="24"/>
          <w:lang w:val="es-ES"/>
        </w:rPr>
        <w:t xml:space="preserve">títulos de los </w:t>
      </w:r>
      <w:proofErr w:type="spellStart"/>
      <w:r w:rsidR="004D4AC7">
        <w:rPr>
          <w:sz w:val="24"/>
          <w:szCs w:val="24"/>
          <w:lang w:val="es-ES"/>
        </w:rPr>
        <w:t>articulos</w:t>
      </w:r>
      <w:proofErr w:type="spellEnd"/>
      <w:r w:rsidR="00C23687">
        <w:rPr>
          <w:sz w:val="24"/>
          <w:szCs w:val="24"/>
          <w:lang w:val="es-ES"/>
        </w:rPr>
        <w:t xml:space="preserve"> y si está, los añado a un set y los saco por fichero.</w:t>
      </w:r>
      <w:r w:rsidR="00903AEC">
        <w:rPr>
          <w:sz w:val="24"/>
          <w:szCs w:val="24"/>
          <w:lang w:val="es-ES"/>
        </w:rPr>
        <w:t xml:space="preserve"> Y lo mismo para el tema de suicidio</w:t>
      </w:r>
      <w:r w:rsidR="00631470">
        <w:rPr>
          <w:sz w:val="24"/>
          <w:szCs w:val="24"/>
          <w:lang w:val="es-ES"/>
        </w:rPr>
        <w:t xml:space="preserve"> cambiando las consultas</w:t>
      </w:r>
      <w:r w:rsidR="00903AEC">
        <w:rPr>
          <w:sz w:val="24"/>
          <w:szCs w:val="24"/>
          <w:lang w:val="es-ES"/>
        </w:rPr>
        <w:t>.</w:t>
      </w:r>
      <w:r w:rsidR="00DF0C15">
        <w:rPr>
          <w:sz w:val="24"/>
          <w:szCs w:val="24"/>
          <w:lang w:val="es-ES"/>
        </w:rPr>
        <w:t xml:space="preserve"> </w:t>
      </w:r>
    </w:p>
    <w:p w14:paraId="00D89C43" w14:textId="12241EC0" w:rsidR="0063356F" w:rsidRDefault="0063356F" w:rsidP="00277D12">
      <w:pPr>
        <w:spacing w:line="276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ejemplo de </w:t>
      </w:r>
      <w:proofErr w:type="spellStart"/>
      <w:r>
        <w:rPr>
          <w:sz w:val="24"/>
          <w:szCs w:val="24"/>
          <w:lang w:val="es-ES"/>
        </w:rPr>
        <w:t>terminos</w:t>
      </w:r>
      <w:proofErr w:type="spellEnd"/>
      <w:r>
        <w:rPr>
          <w:sz w:val="24"/>
          <w:szCs w:val="24"/>
          <w:lang w:val="es-ES"/>
        </w:rPr>
        <w:t xml:space="preserve"> en los resultados </w:t>
      </w:r>
      <w:r w:rsidR="00CE6557">
        <w:rPr>
          <w:sz w:val="24"/>
          <w:szCs w:val="24"/>
          <w:lang w:val="es-ES"/>
        </w:rPr>
        <w:t xml:space="preserve">para </w:t>
      </w:r>
      <w:proofErr w:type="spellStart"/>
      <w:r w:rsidR="00CE6557">
        <w:rPr>
          <w:sz w:val="24"/>
          <w:szCs w:val="24"/>
          <w:lang w:val="es-ES"/>
        </w:rPr>
        <w:t>hurt</w:t>
      </w:r>
      <w:proofErr w:type="spellEnd"/>
      <w:r w:rsidR="00CE6557">
        <w:rPr>
          <w:sz w:val="24"/>
          <w:szCs w:val="24"/>
          <w:lang w:val="es-ES"/>
        </w:rPr>
        <w:t xml:space="preserve"> </w:t>
      </w:r>
      <w:proofErr w:type="spellStart"/>
      <w:r w:rsidR="00CE6557">
        <w:rPr>
          <w:sz w:val="24"/>
          <w:szCs w:val="24"/>
          <w:lang w:val="es-ES"/>
        </w:rPr>
        <w:t>myself</w:t>
      </w:r>
      <w:proofErr w:type="spellEnd"/>
      <w:r w:rsidR="00CE6557">
        <w:rPr>
          <w:sz w:val="24"/>
          <w:szCs w:val="24"/>
          <w:lang w:val="es-ES"/>
        </w:rPr>
        <w:t xml:space="preserve"> </w:t>
      </w:r>
      <w:r w:rsidR="0001450C">
        <w:rPr>
          <w:sz w:val="24"/>
          <w:szCs w:val="24"/>
          <w:lang w:val="es-ES"/>
        </w:rPr>
        <w:t>en los primeros 30 factores aparecen</w:t>
      </w:r>
      <w:r w:rsidR="00CE6557">
        <w:rPr>
          <w:sz w:val="24"/>
          <w:szCs w:val="24"/>
          <w:lang w:val="es-ES"/>
        </w:rPr>
        <w:t xml:space="preserve"> </w:t>
      </w:r>
      <w:proofErr w:type="spellStart"/>
      <w:r w:rsidR="00CE6557" w:rsidRPr="00F26211">
        <w:rPr>
          <w:b/>
          <w:bCs/>
          <w:sz w:val="24"/>
          <w:szCs w:val="24"/>
          <w:lang w:val="es-ES"/>
        </w:rPr>
        <w:t>fat</w:t>
      </w:r>
      <w:proofErr w:type="spellEnd"/>
      <w:r w:rsidR="00CE6557" w:rsidRPr="00F26211">
        <w:rPr>
          <w:b/>
          <w:bCs/>
          <w:sz w:val="24"/>
          <w:szCs w:val="24"/>
          <w:lang w:val="es-ES"/>
        </w:rPr>
        <w:t xml:space="preserve">, </w:t>
      </w:r>
      <w:proofErr w:type="spellStart"/>
      <w:r w:rsidR="00CE6557" w:rsidRPr="00F26211">
        <w:rPr>
          <w:b/>
          <w:bCs/>
          <w:sz w:val="24"/>
          <w:szCs w:val="24"/>
          <w:lang w:val="es-ES"/>
        </w:rPr>
        <w:t>anxiety</w:t>
      </w:r>
      <w:proofErr w:type="spellEnd"/>
      <w:r w:rsidR="00CE6557" w:rsidRPr="00F26211">
        <w:rPr>
          <w:b/>
          <w:bCs/>
          <w:sz w:val="24"/>
          <w:szCs w:val="24"/>
          <w:lang w:val="es-ES"/>
        </w:rPr>
        <w:t xml:space="preserve">, </w:t>
      </w:r>
      <w:proofErr w:type="spellStart"/>
      <w:r w:rsidR="00CE6557" w:rsidRPr="00F26211">
        <w:rPr>
          <w:b/>
          <w:bCs/>
          <w:sz w:val="24"/>
          <w:szCs w:val="24"/>
          <w:lang w:val="es-ES"/>
        </w:rPr>
        <w:t>drinking</w:t>
      </w:r>
      <w:proofErr w:type="spellEnd"/>
      <w:r w:rsidR="00EC05AF">
        <w:rPr>
          <w:b/>
          <w:bCs/>
          <w:sz w:val="24"/>
          <w:szCs w:val="24"/>
          <w:lang w:val="es-ES"/>
        </w:rPr>
        <w:t xml:space="preserve">, </w:t>
      </w:r>
      <w:proofErr w:type="spellStart"/>
      <w:r w:rsidR="00EC05AF">
        <w:rPr>
          <w:b/>
          <w:bCs/>
          <w:sz w:val="24"/>
          <w:szCs w:val="24"/>
          <w:lang w:val="es-ES"/>
        </w:rPr>
        <w:t>cancer</w:t>
      </w:r>
      <w:proofErr w:type="spellEnd"/>
      <w:r w:rsidR="00EC05AF">
        <w:rPr>
          <w:b/>
          <w:bCs/>
          <w:sz w:val="24"/>
          <w:szCs w:val="24"/>
          <w:lang w:val="es-ES"/>
        </w:rPr>
        <w:t xml:space="preserve">, </w:t>
      </w:r>
      <w:proofErr w:type="spellStart"/>
      <w:r w:rsidR="00EC05AF">
        <w:rPr>
          <w:b/>
          <w:bCs/>
          <w:sz w:val="24"/>
          <w:szCs w:val="24"/>
          <w:lang w:val="es-ES"/>
        </w:rPr>
        <w:t>sat</w:t>
      </w:r>
      <w:proofErr w:type="spellEnd"/>
      <w:r w:rsidR="0001450C">
        <w:rPr>
          <w:b/>
          <w:bCs/>
          <w:sz w:val="24"/>
          <w:szCs w:val="24"/>
          <w:lang w:val="es-ES"/>
        </w:rPr>
        <w:t xml:space="preserve">, </w:t>
      </w:r>
      <w:proofErr w:type="spellStart"/>
      <w:r w:rsidR="0001450C">
        <w:rPr>
          <w:b/>
          <w:bCs/>
          <w:sz w:val="24"/>
          <w:szCs w:val="24"/>
          <w:lang w:val="es-ES"/>
        </w:rPr>
        <w:t>school</w:t>
      </w:r>
      <w:proofErr w:type="spellEnd"/>
      <w:r w:rsidR="0001450C">
        <w:rPr>
          <w:b/>
          <w:bCs/>
          <w:sz w:val="24"/>
          <w:szCs w:val="24"/>
          <w:lang w:val="es-ES"/>
        </w:rPr>
        <w:t xml:space="preserve">, </w:t>
      </w:r>
      <w:proofErr w:type="spellStart"/>
      <w:r w:rsidR="0001450C">
        <w:rPr>
          <w:b/>
          <w:bCs/>
          <w:sz w:val="24"/>
          <w:szCs w:val="24"/>
          <w:lang w:val="es-ES"/>
        </w:rPr>
        <w:t>anxious</w:t>
      </w:r>
      <w:proofErr w:type="spellEnd"/>
      <w:r w:rsidR="00A42BEE">
        <w:rPr>
          <w:b/>
          <w:bCs/>
          <w:sz w:val="24"/>
          <w:szCs w:val="24"/>
          <w:lang w:val="es-ES"/>
        </w:rPr>
        <w:t xml:space="preserve">. </w:t>
      </w:r>
      <w:r w:rsidR="00EC05AF" w:rsidRPr="000D0C7F">
        <w:rPr>
          <w:sz w:val="24"/>
          <w:szCs w:val="24"/>
          <w:lang w:val="es-ES"/>
        </w:rPr>
        <w:t>Hay unos términos que describen perfectamente el tema y otros un poco</w:t>
      </w:r>
      <w:r w:rsidR="00907252">
        <w:rPr>
          <w:sz w:val="24"/>
          <w:szCs w:val="24"/>
          <w:lang w:val="es-ES"/>
        </w:rPr>
        <w:t>.</w:t>
      </w:r>
    </w:p>
    <w:p w14:paraId="4E75BBC0" w14:textId="77777777" w:rsidR="00C55FDD" w:rsidRPr="00B36D81" w:rsidRDefault="00C55FDD" w:rsidP="00B36D81">
      <w:pPr>
        <w:rPr>
          <w:sz w:val="24"/>
          <w:szCs w:val="24"/>
          <w:lang w:val="es-ES"/>
        </w:rPr>
      </w:pPr>
    </w:p>
    <w:sectPr w:rsidR="00C55FDD" w:rsidRPr="00B36D81" w:rsidSect="00CF51D2">
      <w:footerReference w:type="default" r:id="rId10"/>
      <w:type w:val="continuous"/>
      <w:pgSz w:w="12240" w:h="15840"/>
      <w:pgMar w:top="907" w:right="1134" w:bottom="130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4457C" w14:textId="77777777" w:rsidR="007649BD" w:rsidRDefault="007649BD" w:rsidP="00C6554A">
      <w:pPr>
        <w:spacing w:before="0" w:after="0" w:line="240" w:lineRule="auto"/>
      </w:pPr>
      <w:r>
        <w:separator/>
      </w:r>
    </w:p>
  </w:endnote>
  <w:endnote w:type="continuationSeparator" w:id="0">
    <w:p w14:paraId="300695A5" w14:textId="77777777" w:rsidR="007649BD" w:rsidRDefault="007649B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7502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B7A8D4" w14:textId="7A8E0E32" w:rsidR="00971F5E" w:rsidRDefault="00971F5E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85117" w14:textId="77777777" w:rsidR="00971F5E" w:rsidRDefault="00971F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A3518" w14:textId="77777777" w:rsidR="007649BD" w:rsidRDefault="007649B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BDCA3CB" w14:textId="77777777" w:rsidR="007649BD" w:rsidRDefault="007649B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C65603"/>
    <w:multiLevelType w:val="hybridMultilevel"/>
    <w:tmpl w:val="F1F023B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83166F2"/>
    <w:multiLevelType w:val="hybridMultilevel"/>
    <w:tmpl w:val="2FBC9240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FCA7C9C"/>
    <w:multiLevelType w:val="hybridMultilevel"/>
    <w:tmpl w:val="66985F40"/>
    <w:lvl w:ilvl="0" w:tplc="7C682E80">
      <w:start w:val="1"/>
      <w:numFmt w:val="decimal"/>
      <w:lvlText w:val="%1."/>
      <w:lvlJc w:val="left"/>
      <w:pPr>
        <w:ind w:left="720" w:hanging="360"/>
      </w:pPr>
      <w:rPr>
        <w:b/>
        <w:bCs/>
        <w:color w:val="0081A4" w:themeColor="accent4" w:themeShade="BF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9A10BC"/>
    <w:multiLevelType w:val="hybridMultilevel"/>
    <w:tmpl w:val="23303FE2"/>
    <w:lvl w:ilvl="0" w:tplc="F56E3E0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1E73B1"/>
    <w:multiLevelType w:val="hybridMultilevel"/>
    <w:tmpl w:val="17F8D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C18C6"/>
    <w:multiLevelType w:val="hybridMultilevel"/>
    <w:tmpl w:val="20189E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B46A25"/>
    <w:multiLevelType w:val="hybridMultilevel"/>
    <w:tmpl w:val="CCE8A0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895A40"/>
    <w:multiLevelType w:val="hybridMultilevel"/>
    <w:tmpl w:val="752A5160"/>
    <w:lvl w:ilvl="0" w:tplc="2EA85ACE">
      <w:start w:val="1"/>
      <w:numFmt w:val="decimal"/>
      <w:lvlText w:val="%1."/>
      <w:lvlJc w:val="left"/>
      <w:pPr>
        <w:ind w:left="720" w:hanging="360"/>
      </w:pPr>
      <w:rPr>
        <w:b/>
        <w:bCs/>
        <w:color w:val="0081A4" w:themeColor="accent4" w:themeShade="BF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F1A72"/>
    <w:multiLevelType w:val="hybridMultilevel"/>
    <w:tmpl w:val="8ACAFA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2F203E"/>
    <w:multiLevelType w:val="hybridMultilevel"/>
    <w:tmpl w:val="3E7C9F04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5D0A1DE6"/>
    <w:multiLevelType w:val="hybridMultilevel"/>
    <w:tmpl w:val="2D9630C2"/>
    <w:lvl w:ilvl="0" w:tplc="D3A26CC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4F49DA"/>
    <w:multiLevelType w:val="hybridMultilevel"/>
    <w:tmpl w:val="D44ACBA8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1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4"/>
  </w:num>
  <w:num w:numId="18">
    <w:abstractNumId w:val="23"/>
  </w:num>
  <w:num w:numId="19">
    <w:abstractNumId w:val="16"/>
  </w:num>
  <w:num w:numId="20">
    <w:abstractNumId w:val="17"/>
  </w:num>
  <w:num w:numId="21">
    <w:abstractNumId w:val="18"/>
  </w:num>
  <w:num w:numId="22">
    <w:abstractNumId w:val="24"/>
  </w:num>
  <w:num w:numId="23">
    <w:abstractNumId w:val="11"/>
  </w:num>
  <w:num w:numId="24">
    <w:abstractNumId w:val="22"/>
  </w:num>
  <w:num w:numId="25">
    <w:abstractNumId w:val="12"/>
  </w:num>
  <w:num w:numId="26">
    <w:abstractNumId w:val="1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F3"/>
    <w:rsid w:val="000003E8"/>
    <w:rsid w:val="00001E9A"/>
    <w:rsid w:val="00002AB7"/>
    <w:rsid w:val="00002B0C"/>
    <w:rsid w:val="000052CC"/>
    <w:rsid w:val="00006474"/>
    <w:rsid w:val="00006567"/>
    <w:rsid w:val="00007EF2"/>
    <w:rsid w:val="00010938"/>
    <w:rsid w:val="00012FC4"/>
    <w:rsid w:val="0001450C"/>
    <w:rsid w:val="00021062"/>
    <w:rsid w:val="000221FD"/>
    <w:rsid w:val="000224D6"/>
    <w:rsid w:val="0002387B"/>
    <w:rsid w:val="00024864"/>
    <w:rsid w:val="000259CA"/>
    <w:rsid w:val="00025DCF"/>
    <w:rsid w:val="0003045C"/>
    <w:rsid w:val="0003071A"/>
    <w:rsid w:val="00031160"/>
    <w:rsid w:val="00031F62"/>
    <w:rsid w:val="000342FB"/>
    <w:rsid w:val="000403B9"/>
    <w:rsid w:val="000416D7"/>
    <w:rsid w:val="0004258A"/>
    <w:rsid w:val="000432AE"/>
    <w:rsid w:val="00047329"/>
    <w:rsid w:val="000475AC"/>
    <w:rsid w:val="0004790C"/>
    <w:rsid w:val="0005031F"/>
    <w:rsid w:val="00051D6A"/>
    <w:rsid w:val="00051E46"/>
    <w:rsid w:val="00052C02"/>
    <w:rsid w:val="00052FF8"/>
    <w:rsid w:val="000546F5"/>
    <w:rsid w:val="00056D1A"/>
    <w:rsid w:val="00056D8E"/>
    <w:rsid w:val="00056FB9"/>
    <w:rsid w:val="00057A78"/>
    <w:rsid w:val="00057FFA"/>
    <w:rsid w:val="0006229E"/>
    <w:rsid w:val="000660B0"/>
    <w:rsid w:val="000663BC"/>
    <w:rsid w:val="00066A71"/>
    <w:rsid w:val="0007096F"/>
    <w:rsid w:val="000728DD"/>
    <w:rsid w:val="00076665"/>
    <w:rsid w:val="00076AC3"/>
    <w:rsid w:val="00080293"/>
    <w:rsid w:val="00086552"/>
    <w:rsid w:val="000867C4"/>
    <w:rsid w:val="0008778E"/>
    <w:rsid w:val="000908D9"/>
    <w:rsid w:val="00091896"/>
    <w:rsid w:val="000919AD"/>
    <w:rsid w:val="00094BA1"/>
    <w:rsid w:val="000954E3"/>
    <w:rsid w:val="000A01F5"/>
    <w:rsid w:val="000A1CED"/>
    <w:rsid w:val="000A22F2"/>
    <w:rsid w:val="000A2924"/>
    <w:rsid w:val="000A2CE8"/>
    <w:rsid w:val="000A2E9A"/>
    <w:rsid w:val="000A2EE1"/>
    <w:rsid w:val="000A4D79"/>
    <w:rsid w:val="000A51AB"/>
    <w:rsid w:val="000A711B"/>
    <w:rsid w:val="000A7A33"/>
    <w:rsid w:val="000B0531"/>
    <w:rsid w:val="000B2057"/>
    <w:rsid w:val="000B3442"/>
    <w:rsid w:val="000B426E"/>
    <w:rsid w:val="000B4551"/>
    <w:rsid w:val="000B4667"/>
    <w:rsid w:val="000B4816"/>
    <w:rsid w:val="000B4E37"/>
    <w:rsid w:val="000B5B7F"/>
    <w:rsid w:val="000C038E"/>
    <w:rsid w:val="000C1F56"/>
    <w:rsid w:val="000C300E"/>
    <w:rsid w:val="000C3F5C"/>
    <w:rsid w:val="000C41CC"/>
    <w:rsid w:val="000C43F4"/>
    <w:rsid w:val="000C5B31"/>
    <w:rsid w:val="000C66C0"/>
    <w:rsid w:val="000D0C7F"/>
    <w:rsid w:val="000D2543"/>
    <w:rsid w:val="000D2863"/>
    <w:rsid w:val="000D4C16"/>
    <w:rsid w:val="000D5162"/>
    <w:rsid w:val="000D5899"/>
    <w:rsid w:val="000D5B77"/>
    <w:rsid w:val="000D6A5C"/>
    <w:rsid w:val="000D6B87"/>
    <w:rsid w:val="000D6C14"/>
    <w:rsid w:val="000D6D56"/>
    <w:rsid w:val="000D6D8F"/>
    <w:rsid w:val="000D7AA8"/>
    <w:rsid w:val="000D7F28"/>
    <w:rsid w:val="000E2D26"/>
    <w:rsid w:val="000E33B8"/>
    <w:rsid w:val="000E4BE9"/>
    <w:rsid w:val="000E5899"/>
    <w:rsid w:val="000E653D"/>
    <w:rsid w:val="000E6784"/>
    <w:rsid w:val="000E67CB"/>
    <w:rsid w:val="000F1606"/>
    <w:rsid w:val="000F2035"/>
    <w:rsid w:val="000F261B"/>
    <w:rsid w:val="000F38BF"/>
    <w:rsid w:val="000F4101"/>
    <w:rsid w:val="000F44F3"/>
    <w:rsid w:val="000F4EE4"/>
    <w:rsid w:val="000F5F7F"/>
    <w:rsid w:val="000F6C96"/>
    <w:rsid w:val="000F7CDD"/>
    <w:rsid w:val="00104037"/>
    <w:rsid w:val="00105877"/>
    <w:rsid w:val="001076E3"/>
    <w:rsid w:val="0011170B"/>
    <w:rsid w:val="00114182"/>
    <w:rsid w:val="001145B0"/>
    <w:rsid w:val="00114EB5"/>
    <w:rsid w:val="001153FE"/>
    <w:rsid w:val="00115D0B"/>
    <w:rsid w:val="00117256"/>
    <w:rsid w:val="00120795"/>
    <w:rsid w:val="0012093C"/>
    <w:rsid w:val="00121078"/>
    <w:rsid w:val="001247E9"/>
    <w:rsid w:val="00125F16"/>
    <w:rsid w:val="0013039F"/>
    <w:rsid w:val="001330FF"/>
    <w:rsid w:val="00133682"/>
    <w:rsid w:val="001349D5"/>
    <w:rsid w:val="00135451"/>
    <w:rsid w:val="00136C58"/>
    <w:rsid w:val="0013746A"/>
    <w:rsid w:val="001407A8"/>
    <w:rsid w:val="001410FE"/>
    <w:rsid w:val="001473C2"/>
    <w:rsid w:val="00150118"/>
    <w:rsid w:val="00150BB4"/>
    <w:rsid w:val="001542E6"/>
    <w:rsid w:val="001557A4"/>
    <w:rsid w:val="001568B6"/>
    <w:rsid w:val="001573D1"/>
    <w:rsid w:val="00160DBC"/>
    <w:rsid w:val="00160E0D"/>
    <w:rsid w:val="0016106F"/>
    <w:rsid w:val="00161F2F"/>
    <w:rsid w:val="001642D1"/>
    <w:rsid w:val="00164BEB"/>
    <w:rsid w:val="0016545C"/>
    <w:rsid w:val="00165C7E"/>
    <w:rsid w:val="00170643"/>
    <w:rsid w:val="001724A3"/>
    <w:rsid w:val="0017485A"/>
    <w:rsid w:val="001769F8"/>
    <w:rsid w:val="0017789B"/>
    <w:rsid w:val="00180B46"/>
    <w:rsid w:val="0018121C"/>
    <w:rsid w:val="00183111"/>
    <w:rsid w:val="00183AD5"/>
    <w:rsid w:val="00185B2D"/>
    <w:rsid w:val="00186528"/>
    <w:rsid w:val="00187D7D"/>
    <w:rsid w:val="00190C29"/>
    <w:rsid w:val="0019154E"/>
    <w:rsid w:val="00195DDC"/>
    <w:rsid w:val="001A037B"/>
    <w:rsid w:val="001A2618"/>
    <w:rsid w:val="001A2C4B"/>
    <w:rsid w:val="001A5400"/>
    <w:rsid w:val="001A62C1"/>
    <w:rsid w:val="001A77CB"/>
    <w:rsid w:val="001A7CC3"/>
    <w:rsid w:val="001B5387"/>
    <w:rsid w:val="001B5500"/>
    <w:rsid w:val="001B6111"/>
    <w:rsid w:val="001B7D14"/>
    <w:rsid w:val="001C075F"/>
    <w:rsid w:val="001C0C92"/>
    <w:rsid w:val="001C5EFD"/>
    <w:rsid w:val="001C5F3B"/>
    <w:rsid w:val="001C64FB"/>
    <w:rsid w:val="001C6640"/>
    <w:rsid w:val="001C76B5"/>
    <w:rsid w:val="001C791F"/>
    <w:rsid w:val="001D3857"/>
    <w:rsid w:val="001D666C"/>
    <w:rsid w:val="001D6D4D"/>
    <w:rsid w:val="001D7C35"/>
    <w:rsid w:val="001E2A69"/>
    <w:rsid w:val="001E3955"/>
    <w:rsid w:val="001E4030"/>
    <w:rsid w:val="001E6C17"/>
    <w:rsid w:val="001E7493"/>
    <w:rsid w:val="001F149A"/>
    <w:rsid w:val="001F65A9"/>
    <w:rsid w:val="001F74C6"/>
    <w:rsid w:val="001F7B51"/>
    <w:rsid w:val="001F7E9E"/>
    <w:rsid w:val="002007EF"/>
    <w:rsid w:val="00200953"/>
    <w:rsid w:val="00200BAD"/>
    <w:rsid w:val="0020398B"/>
    <w:rsid w:val="00204334"/>
    <w:rsid w:val="002123ED"/>
    <w:rsid w:val="00212A03"/>
    <w:rsid w:val="00215304"/>
    <w:rsid w:val="00215ADE"/>
    <w:rsid w:val="002200D7"/>
    <w:rsid w:val="002212DD"/>
    <w:rsid w:val="00224CC4"/>
    <w:rsid w:val="002256E8"/>
    <w:rsid w:val="00225923"/>
    <w:rsid w:val="0022666C"/>
    <w:rsid w:val="00226CB2"/>
    <w:rsid w:val="00227C90"/>
    <w:rsid w:val="00231360"/>
    <w:rsid w:val="00231EA8"/>
    <w:rsid w:val="00234397"/>
    <w:rsid w:val="002345AF"/>
    <w:rsid w:val="002348B0"/>
    <w:rsid w:val="00234F9F"/>
    <w:rsid w:val="0023546F"/>
    <w:rsid w:val="0024014C"/>
    <w:rsid w:val="002418B4"/>
    <w:rsid w:val="002418FE"/>
    <w:rsid w:val="0024207D"/>
    <w:rsid w:val="0024495A"/>
    <w:rsid w:val="002453AA"/>
    <w:rsid w:val="00245885"/>
    <w:rsid w:val="00246240"/>
    <w:rsid w:val="002504BB"/>
    <w:rsid w:val="0025103A"/>
    <w:rsid w:val="002554CD"/>
    <w:rsid w:val="00257E34"/>
    <w:rsid w:val="00260DC4"/>
    <w:rsid w:val="00260FF7"/>
    <w:rsid w:val="00262366"/>
    <w:rsid w:val="00263D2B"/>
    <w:rsid w:val="00265D14"/>
    <w:rsid w:val="00266C50"/>
    <w:rsid w:val="00267C29"/>
    <w:rsid w:val="00270624"/>
    <w:rsid w:val="00270FA7"/>
    <w:rsid w:val="00274501"/>
    <w:rsid w:val="00275307"/>
    <w:rsid w:val="00276F20"/>
    <w:rsid w:val="00277309"/>
    <w:rsid w:val="00277D12"/>
    <w:rsid w:val="0028082C"/>
    <w:rsid w:val="00280B49"/>
    <w:rsid w:val="00284DFB"/>
    <w:rsid w:val="00285633"/>
    <w:rsid w:val="0028727F"/>
    <w:rsid w:val="00287382"/>
    <w:rsid w:val="0028784C"/>
    <w:rsid w:val="00290685"/>
    <w:rsid w:val="00292977"/>
    <w:rsid w:val="0029357C"/>
    <w:rsid w:val="00293B83"/>
    <w:rsid w:val="0029463C"/>
    <w:rsid w:val="0029491F"/>
    <w:rsid w:val="00295F03"/>
    <w:rsid w:val="00296F45"/>
    <w:rsid w:val="002974DE"/>
    <w:rsid w:val="00297A7B"/>
    <w:rsid w:val="002A2B6F"/>
    <w:rsid w:val="002A2C97"/>
    <w:rsid w:val="002A3F2A"/>
    <w:rsid w:val="002A5D84"/>
    <w:rsid w:val="002A689A"/>
    <w:rsid w:val="002A6EB0"/>
    <w:rsid w:val="002B171A"/>
    <w:rsid w:val="002B2119"/>
    <w:rsid w:val="002B2364"/>
    <w:rsid w:val="002B286C"/>
    <w:rsid w:val="002B2CA2"/>
    <w:rsid w:val="002B4294"/>
    <w:rsid w:val="002C09C2"/>
    <w:rsid w:val="002C323A"/>
    <w:rsid w:val="002C4D3F"/>
    <w:rsid w:val="002D0B8D"/>
    <w:rsid w:val="002D0CF9"/>
    <w:rsid w:val="002D253E"/>
    <w:rsid w:val="002D3FBA"/>
    <w:rsid w:val="002D707F"/>
    <w:rsid w:val="002E129A"/>
    <w:rsid w:val="002E1454"/>
    <w:rsid w:val="002E3D71"/>
    <w:rsid w:val="002E4260"/>
    <w:rsid w:val="002E49B3"/>
    <w:rsid w:val="002F02AC"/>
    <w:rsid w:val="002F09E9"/>
    <w:rsid w:val="002F123C"/>
    <w:rsid w:val="002F126E"/>
    <w:rsid w:val="002F249B"/>
    <w:rsid w:val="0030079B"/>
    <w:rsid w:val="0030237C"/>
    <w:rsid w:val="003054CA"/>
    <w:rsid w:val="00307778"/>
    <w:rsid w:val="003149E6"/>
    <w:rsid w:val="00314C41"/>
    <w:rsid w:val="00316537"/>
    <w:rsid w:val="00316EDE"/>
    <w:rsid w:val="00320986"/>
    <w:rsid w:val="00321EBB"/>
    <w:rsid w:val="00322099"/>
    <w:rsid w:val="003221E1"/>
    <w:rsid w:val="0032403B"/>
    <w:rsid w:val="00326CF3"/>
    <w:rsid w:val="00327E8D"/>
    <w:rsid w:val="00333141"/>
    <w:rsid w:val="00333D0D"/>
    <w:rsid w:val="003350C9"/>
    <w:rsid w:val="00336CA1"/>
    <w:rsid w:val="003408AE"/>
    <w:rsid w:val="00340DA6"/>
    <w:rsid w:val="003427ED"/>
    <w:rsid w:val="0034280C"/>
    <w:rsid w:val="00342992"/>
    <w:rsid w:val="00343A3F"/>
    <w:rsid w:val="0034535B"/>
    <w:rsid w:val="003459D9"/>
    <w:rsid w:val="00345D6B"/>
    <w:rsid w:val="00346352"/>
    <w:rsid w:val="00353A60"/>
    <w:rsid w:val="00355AE8"/>
    <w:rsid w:val="0035697A"/>
    <w:rsid w:val="0036204D"/>
    <w:rsid w:val="0036251D"/>
    <w:rsid w:val="003647E4"/>
    <w:rsid w:val="00364A23"/>
    <w:rsid w:val="00364DF5"/>
    <w:rsid w:val="003653FB"/>
    <w:rsid w:val="00365BB4"/>
    <w:rsid w:val="00366A61"/>
    <w:rsid w:val="00367ED0"/>
    <w:rsid w:val="00373C58"/>
    <w:rsid w:val="003759F4"/>
    <w:rsid w:val="0037658F"/>
    <w:rsid w:val="0038178D"/>
    <w:rsid w:val="00381B30"/>
    <w:rsid w:val="00382397"/>
    <w:rsid w:val="003830D0"/>
    <w:rsid w:val="0038414A"/>
    <w:rsid w:val="00387DC8"/>
    <w:rsid w:val="00391908"/>
    <w:rsid w:val="00392CF3"/>
    <w:rsid w:val="00393EEF"/>
    <w:rsid w:val="00396542"/>
    <w:rsid w:val="00397140"/>
    <w:rsid w:val="003A02A7"/>
    <w:rsid w:val="003A03DF"/>
    <w:rsid w:val="003A32D8"/>
    <w:rsid w:val="003A601B"/>
    <w:rsid w:val="003A6E71"/>
    <w:rsid w:val="003B060B"/>
    <w:rsid w:val="003B0EED"/>
    <w:rsid w:val="003B29BE"/>
    <w:rsid w:val="003B41DC"/>
    <w:rsid w:val="003B42B7"/>
    <w:rsid w:val="003B7818"/>
    <w:rsid w:val="003C1B38"/>
    <w:rsid w:val="003C1E3A"/>
    <w:rsid w:val="003C2217"/>
    <w:rsid w:val="003C52D6"/>
    <w:rsid w:val="003C6FCE"/>
    <w:rsid w:val="003D264C"/>
    <w:rsid w:val="003D4251"/>
    <w:rsid w:val="003D4328"/>
    <w:rsid w:val="003D47EE"/>
    <w:rsid w:val="003D4F2D"/>
    <w:rsid w:val="003D4FAB"/>
    <w:rsid w:val="003D617E"/>
    <w:rsid w:val="003E1A09"/>
    <w:rsid w:val="003E1ACA"/>
    <w:rsid w:val="003E2C7C"/>
    <w:rsid w:val="003E2DDC"/>
    <w:rsid w:val="003F0B86"/>
    <w:rsid w:val="003F1312"/>
    <w:rsid w:val="003F2842"/>
    <w:rsid w:val="003F4273"/>
    <w:rsid w:val="003F4678"/>
    <w:rsid w:val="003F4D49"/>
    <w:rsid w:val="00400100"/>
    <w:rsid w:val="00403669"/>
    <w:rsid w:val="00403695"/>
    <w:rsid w:val="004066D3"/>
    <w:rsid w:val="004079EC"/>
    <w:rsid w:val="00412121"/>
    <w:rsid w:val="00412346"/>
    <w:rsid w:val="004135D1"/>
    <w:rsid w:val="00413EE2"/>
    <w:rsid w:val="004152F7"/>
    <w:rsid w:val="00415E9A"/>
    <w:rsid w:val="00416580"/>
    <w:rsid w:val="00417920"/>
    <w:rsid w:val="004208E1"/>
    <w:rsid w:val="00422A25"/>
    <w:rsid w:val="0042308C"/>
    <w:rsid w:val="0042339D"/>
    <w:rsid w:val="0042557D"/>
    <w:rsid w:val="00425E0B"/>
    <w:rsid w:val="004261DF"/>
    <w:rsid w:val="00431B2B"/>
    <w:rsid w:val="00432433"/>
    <w:rsid w:val="004326B0"/>
    <w:rsid w:val="0043331D"/>
    <w:rsid w:val="00434669"/>
    <w:rsid w:val="00434DD6"/>
    <w:rsid w:val="00435E57"/>
    <w:rsid w:val="00436463"/>
    <w:rsid w:val="00446DB9"/>
    <w:rsid w:val="004508E8"/>
    <w:rsid w:val="00451CB6"/>
    <w:rsid w:val="00456885"/>
    <w:rsid w:val="00457C61"/>
    <w:rsid w:val="00461364"/>
    <w:rsid w:val="0046151E"/>
    <w:rsid w:val="004618F0"/>
    <w:rsid w:val="004635AD"/>
    <w:rsid w:val="00464DDE"/>
    <w:rsid w:val="0047210D"/>
    <w:rsid w:val="004733C3"/>
    <w:rsid w:val="00474138"/>
    <w:rsid w:val="004769FB"/>
    <w:rsid w:val="00477A4D"/>
    <w:rsid w:val="00477AB2"/>
    <w:rsid w:val="00477E39"/>
    <w:rsid w:val="00482C08"/>
    <w:rsid w:val="004835A3"/>
    <w:rsid w:val="00487E7D"/>
    <w:rsid w:val="00491216"/>
    <w:rsid w:val="00494530"/>
    <w:rsid w:val="004952C6"/>
    <w:rsid w:val="004A09D0"/>
    <w:rsid w:val="004A305B"/>
    <w:rsid w:val="004A44F6"/>
    <w:rsid w:val="004A4DCB"/>
    <w:rsid w:val="004B02F6"/>
    <w:rsid w:val="004B1E54"/>
    <w:rsid w:val="004B520B"/>
    <w:rsid w:val="004C049F"/>
    <w:rsid w:val="004C07CC"/>
    <w:rsid w:val="004C20B4"/>
    <w:rsid w:val="004C38F3"/>
    <w:rsid w:val="004C70C6"/>
    <w:rsid w:val="004C76C6"/>
    <w:rsid w:val="004D0610"/>
    <w:rsid w:val="004D2F3E"/>
    <w:rsid w:val="004D3E81"/>
    <w:rsid w:val="004D4AC7"/>
    <w:rsid w:val="004D50E4"/>
    <w:rsid w:val="004D5C9A"/>
    <w:rsid w:val="004D6708"/>
    <w:rsid w:val="004D7F47"/>
    <w:rsid w:val="004E0E11"/>
    <w:rsid w:val="004E3C3D"/>
    <w:rsid w:val="004E5027"/>
    <w:rsid w:val="004F1DB0"/>
    <w:rsid w:val="004F4FC5"/>
    <w:rsid w:val="004F5C63"/>
    <w:rsid w:val="004F7AB4"/>
    <w:rsid w:val="005000E2"/>
    <w:rsid w:val="00502A2B"/>
    <w:rsid w:val="00503564"/>
    <w:rsid w:val="0050483B"/>
    <w:rsid w:val="00505293"/>
    <w:rsid w:val="00514379"/>
    <w:rsid w:val="0051574A"/>
    <w:rsid w:val="00515F4B"/>
    <w:rsid w:val="005164C8"/>
    <w:rsid w:val="005165E3"/>
    <w:rsid w:val="00516851"/>
    <w:rsid w:val="00521B87"/>
    <w:rsid w:val="005223B9"/>
    <w:rsid w:val="005238A6"/>
    <w:rsid w:val="00524C2F"/>
    <w:rsid w:val="00525146"/>
    <w:rsid w:val="0052605F"/>
    <w:rsid w:val="00526111"/>
    <w:rsid w:val="005269E1"/>
    <w:rsid w:val="005276F7"/>
    <w:rsid w:val="00530680"/>
    <w:rsid w:val="005310FF"/>
    <w:rsid w:val="00532554"/>
    <w:rsid w:val="00532CF8"/>
    <w:rsid w:val="00532D1F"/>
    <w:rsid w:val="00534DD7"/>
    <w:rsid w:val="00535811"/>
    <w:rsid w:val="005410AA"/>
    <w:rsid w:val="00541C97"/>
    <w:rsid w:val="00541D03"/>
    <w:rsid w:val="00543B7D"/>
    <w:rsid w:val="00545E6A"/>
    <w:rsid w:val="00545F01"/>
    <w:rsid w:val="00547045"/>
    <w:rsid w:val="00547840"/>
    <w:rsid w:val="00550A2C"/>
    <w:rsid w:val="0055113D"/>
    <w:rsid w:val="00552101"/>
    <w:rsid w:val="005600DD"/>
    <w:rsid w:val="00562095"/>
    <w:rsid w:val="0056292F"/>
    <w:rsid w:val="00565E48"/>
    <w:rsid w:val="00566D85"/>
    <w:rsid w:val="00566DE5"/>
    <w:rsid w:val="005717A2"/>
    <w:rsid w:val="005718B1"/>
    <w:rsid w:val="00572A3C"/>
    <w:rsid w:val="00576D02"/>
    <w:rsid w:val="00580744"/>
    <w:rsid w:val="00581F77"/>
    <w:rsid w:val="005822F9"/>
    <w:rsid w:val="00582CEA"/>
    <w:rsid w:val="00583000"/>
    <w:rsid w:val="00584EA9"/>
    <w:rsid w:val="00586391"/>
    <w:rsid w:val="0058707B"/>
    <w:rsid w:val="0058746D"/>
    <w:rsid w:val="005906BB"/>
    <w:rsid w:val="00590D22"/>
    <w:rsid w:val="0059173A"/>
    <w:rsid w:val="00593E07"/>
    <w:rsid w:val="005A2D75"/>
    <w:rsid w:val="005A79EF"/>
    <w:rsid w:val="005B07D4"/>
    <w:rsid w:val="005B09C0"/>
    <w:rsid w:val="005B24A9"/>
    <w:rsid w:val="005B2B89"/>
    <w:rsid w:val="005B72BF"/>
    <w:rsid w:val="005C06B8"/>
    <w:rsid w:val="005C08B9"/>
    <w:rsid w:val="005C19B6"/>
    <w:rsid w:val="005C58BD"/>
    <w:rsid w:val="005C6C94"/>
    <w:rsid w:val="005C7E1D"/>
    <w:rsid w:val="005D20B2"/>
    <w:rsid w:val="005D2564"/>
    <w:rsid w:val="005D5D5B"/>
    <w:rsid w:val="005E0300"/>
    <w:rsid w:val="005E29D3"/>
    <w:rsid w:val="005E6BCA"/>
    <w:rsid w:val="005F00BB"/>
    <w:rsid w:val="005F1B8A"/>
    <w:rsid w:val="005F27F0"/>
    <w:rsid w:val="005F5727"/>
    <w:rsid w:val="00602FAD"/>
    <w:rsid w:val="0060559E"/>
    <w:rsid w:val="006064FA"/>
    <w:rsid w:val="006075A0"/>
    <w:rsid w:val="00611757"/>
    <w:rsid w:val="006159C6"/>
    <w:rsid w:val="006172A3"/>
    <w:rsid w:val="00617350"/>
    <w:rsid w:val="00621AB5"/>
    <w:rsid w:val="006223D0"/>
    <w:rsid w:val="006233ED"/>
    <w:rsid w:val="00625F06"/>
    <w:rsid w:val="0062611F"/>
    <w:rsid w:val="006263CB"/>
    <w:rsid w:val="00626541"/>
    <w:rsid w:val="00627F3A"/>
    <w:rsid w:val="00631470"/>
    <w:rsid w:val="00631A74"/>
    <w:rsid w:val="00632443"/>
    <w:rsid w:val="0063356F"/>
    <w:rsid w:val="00633711"/>
    <w:rsid w:val="00635668"/>
    <w:rsid w:val="00636409"/>
    <w:rsid w:val="00637501"/>
    <w:rsid w:val="006401E4"/>
    <w:rsid w:val="00640368"/>
    <w:rsid w:val="00641B03"/>
    <w:rsid w:val="00641E71"/>
    <w:rsid w:val="006443D3"/>
    <w:rsid w:val="00644732"/>
    <w:rsid w:val="006459E0"/>
    <w:rsid w:val="0065084E"/>
    <w:rsid w:val="00653C6B"/>
    <w:rsid w:val="00656C3A"/>
    <w:rsid w:val="00660247"/>
    <w:rsid w:val="006603E0"/>
    <w:rsid w:val="006620BE"/>
    <w:rsid w:val="0066243D"/>
    <w:rsid w:val="00662919"/>
    <w:rsid w:val="00663D8D"/>
    <w:rsid w:val="006642BA"/>
    <w:rsid w:val="00666430"/>
    <w:rsid w:val="006677D1"/>
    <w:rsid w:val="00670C6A"/>
    <w:rsid w:val="006719C2"/>
    <w:rsid w:val="00671DC2"/>
    <w:rsid w:val="00672D65"/>
    <w:rsid w:val="0067549F"/>
    <w:rsid w:val="006762DB"/>
    <w:rsid w:val="00677F36"/>
    <w:rsid w:val="00681D60"/>
    <w:rsid w:val="0068268B"/>
    <w:rsid w:val="00682698"/>
    <w:rsid w:val="006832E1"/>
    <w:rsid w:val="00683F89"/>
    <w:rsid w:val="006845CD"/>
    <w:rsid w:val="00686F1B"/>
    <w:rsid w:val="00686F9C"/>
    <w:rsid w:val="00691192"/>
    <w:rsid w:val="00691749"/>
    <w:rsid w:val="00691976"/>
    <w:rsid w:val="00696DD7"/>
    <w:rsid w:val="00697906"/>
    <w:rsid w:val="00697A3D"/>
    <w:rsid w:val="006A0B7F"/>
    <w:rsid w:val="006A2184"/>
    <w:rsid w:val="006A267B"/>
    <w:rsid w:val="006A3CE7"/>
    <w:rsid w:val="006A435B"/>
    <w:rsid w:val="006A4465"/>
    <w:rsid w:val="006A4FA7"/>
    <w:rsid w:val="006A76DD"/>
    <w:rsid w:val="006B039D"/>
    <w:rsid w:val="006B181B"/>
    <w:rsid w:val="006B1F53"/>
    <w:rsid w:val="006B3010"/>
    <w:rsid w:val="006B3774"/>
    <w:rsid w:val="006B443E"/>
    <w:rsid w:val="006C0B6B"/>
    <w:rsid w:val="006C10FA"/>
    <w:rsid w:val="006C3DBA"/>
    <w:rsid w:val="006C731F"/>
    <w:rsid w:val="006D43BD"/>
    <w:rsid w:val="006D58A4"/>
    <w:rsid w:val="006D6C11"/>
    <w:rsid w:val="006D7D9A"/>
    <w:rsid w:val="006E03CC"/>
    <w:rsid w:val="006E06C3"/>
    <w:rsid w:val="006E2197"/>
    <w:rsid w:val="006E25BB"/>
    <w:rsid w:val="006E2EF3"/>
    <w:rsid w:val="006E3BED"/>
    <w:rsid w:val="006E41F7"/>
    <w:rsid w:val="006E64BF"/>
    <w:rsid w:val="006E7C93"/>
    <w:rsid w:val="006F2646"/>
    <w:rsid w:val="006F377F"/>
    <w:rsid w:val="006F4C8C"/>
    <w:rsid w:val="006F583C"/>
    <w:rsid w:val="006F7C22"/>
    <w:rsid w:val="006F7E7C"/>
    <w:rsid w:val="00700EF8"/>
    <w:rsid w:val="00702447"/>
    <w:rsid w:val="00704A7C"/>
    <w:rsid w:val="007053A5"/>
    <w:rsid w:val="00706BFD"/>
    <w:rsid w:val="00707B55"/>
    <w:rsid w:val="00707BDD"/>
    <w:rsid w:val="00713BCC"/>
    <w:rsid w:val="00713DB7"/>
    <w:rsid w:val="00714ADB"/>
    <w:rsid w:val="00714C68"/>
    <w:rsid w:val="00714D3D"/>
    <w:rsid w:val="007225DD"/>
    <w:rsid w:val="0072322F"/>
    <w:rsid w:val="00723483"/>
    <w:rsid w:val="00724014"/>
    <w:rsid w:val="007266E7"/>
    <w:rsid w:val="00726B39"/>
    <w:rsid w:val="007272C4"/>
    <w:rsid w:val="0073078C"/>
    <w:rsid w:val="00732295"/>
    <w:rsid w:val="00732964"/>
    <w:rsid w:val="00732B32"/>
    <w:rsid w:val="007330CB"/>
    <w:rsid w:val="00733BB2"/>
    <w:rsid w:val="0073638E"/>
    <w:rsid w:val="0074066D"/>
    <w:rsid w:val="007445FA"/>
    <w:rsid w:val="00744F7D"/>
    <w:rsid w:val="00747384"/>
    <w:rsid w:val="00750A1B"/>
    <w:rsid w:val="00752FB4"/>
    <w:rsid w:val="00755651"/>
    <w:rsid w:val="00756E75"/>
    <w:rsid w:val="00757813"/>
    <w:rsid w:val="00757CF5"/>
    <w:rsid w:val="00761FB9"/>
    <w:rsid w:val="00762A40"/>
    <w:rsid w:val="007649BD"/>
    <w:rsid w:val="007710B6"/>
    <w:rsid w:val="00773CA7"/>
    <w:rsid w:val="00775957"/>
    <w:rsid w:val="0078100E"/>
    <w:rsid w:val="007825CE"/>
    <w:rsid w:val="00783039"/>
    <w:rsid w:val="007830DA"/>
    <w:rsid w:val="00783DC2"/>
    <w:rsid w:val="00784BFB"/>
    <w:rsid w:val="007869E0"/>
    <w:rsid w:val="007876EB"/>
    <w:rsid w:val="00791089"/>
    <w:rsid w:val="0079221C"/>
    <w:rsid w:val="00793265"/>
    <w:rsid w:val="00793ABE"/>
    <w:rsid w:val="00793B45"/>
    <w:rsid w:val="007945CB"/>
    <w:rsid w:val="00796F7F"/>
    <w:rsid w:val="00797069"/>
    <w:rsid w:val="00797FF3"/>
    <w:rsid w:val="007A0C5D"/>
    <w:rsid w:val="007A287A"/>
    <w:rsid w:val="007A30A5"/>
    <w:rsid w:val="007A3E51"/>
    <w:rsid w:val="007A6963"/>
    <w:rsid w:val="007B3154"/>
    <w:rsid w:val="007B56C5"/>
    <w:rsid w:val="007B5931"/>
    <w:rsid w:val="007B6C0D"/>
    <w:rsid w:val="007B776C"/>
    <w:rsid w:val="007C0470"/>
    <w:rsid w:val="007C0510"/>
    <w:rsid w:val="007C113F"/>
    <w:rsid w:val="007C320A"/>
    <w:rsid w:val="007C3C4A"/>
    <w:rsid w:val="007C40AA"/>
    <w:rsid w:val="007C4807"/>
    <w:rsid w:val="007D1E22"/>
    <w:rsid w:val="007D4D72"/>
    <w:rsid w:val="007D75BB"/>
    <w:rsid w:val="007E0240"/>
    <w:rsid w:val="007E1501"/>
    <w:rsid w:val="007E191D"/>
    <w:rsid w:val="007E2C5D"/>
    <w:rsid w:val="007E3CD6"/>
    <w:rsid w:val="007E51A6"/>
    <w:rsid w:val="007F216F"/>
    <w:rsid w:val="007F5295"/>
    <w:rsid w:val="007F74C0"/>
    <w:rsid w:val="007F7924"/>
    <w:rsid w:val="00800B4A"/>
    <w:rsid w:val="00801AEA"/>
    <w:rsid w:val="008068E7"/>
    <w:rsid w:val="00810D4F"/>
    <w:rsid w:val="00811F0C"/>
    <w:rsid w:val="00813ADA"/>
    <w:rsid w:val="00814D3D"/>
    <w:rsid w:val="00815BCB"/>
    <w:rsid w:val="00816500"/>
    <w:rsid w:val="00816D0B"/>
    <w:rsid w:val="00817EB2"/>
    <w:rsid w:val="00821D31"/>
    <w:rsid w:val="00825FB4"/>
    <w:rsid w:val="00826B08"/>
    <w:rsid w:val="008272E9"/>
    <w:rsid w:val="0082743A"/>
    <w:rsid w:val="00827BB8"/>
    <w:rsid w:val="00830C8D"/>
    <w:rsid w:val="0083394B"/>
    <w:rsid w:val="00833B9B"/>
    <w:rsid w:val="0083664C"/>
    <w:rsid w:val="00841C38"/>
    <w:rsid w:val="00843398"/>
    <w:rsid w:val="00843485"/>
    <w:rsid w:val="00843EDB"/>
    <w:rsid w:val="00845AD2"/>
    <w:rsid w:val="0084717F"/>
    <w:rsid w:val="00847FDD"/>
    <w:rsid w:val="00850005"/>
    <w:rsid w:val="00850B53"/>
    <w:rsid w:val="0085161C"/>
    <w:rsid w:val="00851620"/>
    <w:rsid w:val="008552B4"/>
    <w:rsid w:val="00857EC3"/>
    <w:rsid w:val="008609F7"/>
    <w:rsid w:val="00861579"/>
    <w:rsid w:val="008644E1"/>
    <w:rsid w:val="00864A0D"/>
    <w:rsid w:val="00864CB1"/>
    <w:rsid w:val="00865EC6"/>
    <w:rsid w:val="00870B89"/>
    <w:rsid w:val="00871000"/>
    <w:rsid w:val="00871031"/>
    <w:rsid w:val="00874856"/>
    <w:rsid w:val="00876A54"/>
    <w:rsid w:val="00876C6E"/>
    <w:rsid w:val="00881722"/>
    <w:rsid w:val="00882DFB"/>
    <w:rsid w:val="00884503"/>
    <w:rsid w:val="0088544E"/>
    <w:rsid w:val="00885814"/>
    <w:rsid w:val="00886DED"/>
    <w:rsid w:val="00887CD5"/>
    <w:rsid w:val="00891BC2"/>
    <w:rsid w:val="00893171"/>
    <w:rsid w:val="00894A23"/>
    <w:rsid w:val="00895673"/>
    <w:rsid w:val="008A05B2"/>
    <w:rsid w:val="008A125B"/>
    <w:rsid w:val="008A300B"/>
    <w:rsid w:val="008A6BDC"/>
    <w:rsid w:val="008A6FBA"/>
    <w:rsid w:val="008A7EC6"/>
    <w:rsid w:val="008B196B"/>
    <w:rsid w:val="008B593D"/>
    <w:rsid w:val="008B59A9"/>
    <w:rsid w:val="008B6372"/>
    <w:rsid w:val="008B7F92"/>
    <w:rsid w:val="008C017A"/>
    <w:rsid w:val="008C29B0"/>
    <w:rsid w:val="008C36C0"/>
    <w:rsid w:val="008C524F"/>
    <w:rsid w:val="008C5789"/>
    <w:rsid w:val="008C6B8A"/>
    <w:rsid w:val="008C70F4"/>
    <w:rsid w:val="008D1747"/>
    <w:rsid w:val="008D4E52"/>
    <w:rsid w:val="008D5910"/>
    <w:rsid w:val="008D5B01"/>
    <w:rsid w:val="008D611B"/>
    <w:rsid w:val="008D6B25"/>
    <w:rsid w:val="008E022D"/>
    <w:rsid w:val="008E0640"/>
    <w:rsid w:val="008E0E9D"/>
    <w:rsid w:val="008E1FDE"/>
    <w:rsid w:val="008E3FFB"/>
    <w:rsid w:val="008E7022"/>
    <w:rsid w:val="008F0EFF"/>
    <w:rsid w:val="008F3D8C"/>
    <w:rsid w:val="008F479D"/>
    <w:rsid w:val="008F4949"/>
    <w:rsid w:val="008F4968"/>
    <w:rsid w:val="008F597C"/>
    <w:rsid w:val="008F666C"/>
    <w:rsid w:val="00900DEA"/>
    <w:rsid w:val="00902609"/>
    <w:rsid w:val="00903AEC"/>
    <w:rsid w:val="009047D1"/>
    <w:rsid w:val="00904C37"/>
    <w:rsid w:val="00907252"/>
    <w:rsid w:val="00911171"/>
    <w:rsid w:val="009129C6"/>
    <w:rsid w:val="009201D6"/>
    <w:rsid w:val="00921D06"/>
    <w:rsid w:val="00923AF9"/>
    <w:rsid w:val="00931011"/>
    <w:rsid w:val="009310C7"/>
    <w:rsid w:val="00931860"/>
    <w:rsid w:val="009321D3"/>
    <w:rsid w:val="009324ED"/>
    <w:rsid w:val="009335A2"/>
    <w:rsid w:val="0093531F"/>
    <w:rsid w:val="00937616"/>
    <w:rsid w:val="009377F5"/>
    <w:rsid w:val="00940D07"/>
    <w:rsid w:val="00944885"/>
    <w:rsid w:val="00944AAF"/>
    <w:rsid w:val="00950014"/>
    <w:rsid w:val="0095142B"/>
    <w:rsid w:val="009539A5"/>
    <w:rsid w:val="00955A79"/>
    <w:rsid w:val="009560BE"/>
    <w:rsid w:val="009612CF"/>
    <w:rsid w:val="0096220D"/>
    <w:rsid w:val="0096406A"/>
    <w:rsid w:val="00966FCA"/>
    <w:rsid w:val="00967A42"/>
    <w:rsid w:val="00967CAC"/>
    <w:rsid w:val="00971F5E"/>
    <w:rsid w:val="009724E8"/>
    <w:rsid w:val="00972EE2"/>
    <w:rsid w:val="0097686C"/>
    <w:rsid w:val="00976B44"/>
    <w:rsid w:val="00981C5F"/>
    <w:rsid w:val="00982C9D"/>
    <w:rsid w:val="009853E4"/>
    <w:rsid w:val="009860B6"/>
    <w:rsid w:val="009914FC"/>
    <w:rsid w:val="00991910"/>
    <w:rsid w:val="0099196E"/>
    <w:rsid w:val="00992CD0"/>
    <w:rsid w:val="00993157"/>
    <w:rsid w:val="0099408B"/>
    <w:rsid w:val="009976A9"/>
    <w:rsid w:val="0099786A"/>
    <w:rsid w:val="009A35B4"/>
    <w:rsid w:val="009A3704"/>
    <w:rsid w:val="009A4A73"/>
    <w:rsid w:val="009A54A2"/>
    <w:rsid w:val="009A7887"/>
    <w:rsid w:val="009B18FF"/>
    <w:rsid w:val="009B2C5C"/>
    <w:rsid w:val="009B41C6"/>
    <w:rsid w:val="009B4EFA"/>
    <w:rsid w:val="009B5A7E"/>
    <w:rsid w:val="009C57DF"/>
    <w:rsid w:val="009C5CE6"/>
    <w:rsid w:val="009C7521"/>
    <w:rsid w:val="009D27C9"/>
    <w:rsid w:val="009D3E3C"/>
    <w:rsid w:val="009D5E32"/>
    <w:rsid w:val="009D7201"/>
    <w:rsid w:val="009E0063"/>
    <w:rsid w:val="009E2982"/>
    <w:rsid w:val="009F1502"/>
    <w:rsid w:val="009F31C2"/>
    <w:rsid w:val="009F528D"/>
    <w:rsid w:val="009F578D"/>
    <w:rsid w:val="009F5C10"/>
    <w:rsid w:val="009F6D96"/>
    <w:rsid w:val="00A00077"/>
    <w:rsid w:val="00A00D77"/>
    <w:rsid w:val="00A013EC"/>
    <w:rsid w:val="00A04ABB"/>
    <w:rsid w:val="00A06FED"/>
    <w:rsid w:val="00A07458"/>
    <w:rsid w:val="00A07EA1"/>
    <w:rsid w:val="00A07F88"/>
    <w:rsid w:val="00A12721"/>
    <w:rsid w:val="00A13BD3"/>
    <w:rsid w:val="00A1572F"/>
    <w:rsid w:val="00A21D5F"/>
    <w:rsid w:val="00A32E6B"/>
    <w:rsid w:val="00A34DE5"/>
    <w:rsid w:val="00A418DB"/>
    <w:rsid w:val="00A42A81"/>
    <w:rsid w:val="00A42BEE"/>
    <w:rsid w:val="00A50834"/>
    <w:rsid w:val="00A609D0"/>
    <w:rsid w:val="00A616FF"/>
    <w:rsid w:val="00A62DB6"/>
    <w:rsid w:val="00A64FE3"/>
    <w:rsid w:val="00A6588D"/>
    <w:rsid w:val="00A670FD"/>
    <w:rsid w:val="00A67CC9"/>
    <w:rsid w:val="00A71D00"/>
    <w:rsid w:val="00A72486"/>
    <w:rsid w:val="00A74060"/>
    <w:rsid w:val="00A74E23"/>
    <w:rsid w:val="00A76D81"/>
    <w:rsid w:val="00A77D41"/>
    <w:rsid w:val="00A807E3"/>
    <w:rsid w:val="00A814B3"/>
    <w:rsid w:val="00A83940"/>
    <w:rsid w:val="00A902BC"/>
    <w:rsid w:val="00A90A67"/>
    <w:rsid w:val="00A90CF5"/>
    <w:rsid w:val="00A94124"/>
    <w:rsid w:val="00A95D6C"/>
    <w:rsid w:val="00A95E14"/>
    <w:rsid w:val="00A967A8"/>
    <w:rsid w:val="00A9689A"/>
    <w:rsid w:val="00AA06F8"/>
    <w:rsid w:val="00AA0D27"/>
    <w:rsid w:val="00AA1334"/>
    <w:rsid w:val="00AA2239"/>
    <w:rsid w:val="00AA2CDC"/>
    <w:rsid w:val="00AA65F0"/>
    <w:rsid w:val="00AA68E5"/>
    <w:rsid w:val="00AA70F8"/>
    <w:rsid w:val="00AA7109"/>
    <w:rsid w:val="00AA7413"/>
    <w:rsid w:val="00AB0255"/>
    <w:rsid w:val="00AB0372"/>
    <w:rsid w:val="00AB0CB6"/>
    <w:rsid w:val="00AB2564"/>
    <w:rsid w:val="00AB5716"/>
    <w:rsid w:val="00AB6768"/>
    <w:rsid w:val="00AB7F5A"/>
    <w:rsid w:val="00AC34BA"/>
    <w:rsid w:val="00AC4474"/>
    <w:rsid w:val="00AC7919"/>
    <w:rsid w:val="00AD2027"/>
    <w:rsid w:val="00AD2209"/>
    <w:rsid w:val="00AD22CF"/>
    <w:rsid w:val="00AD3321"/>
    <w:rsid w:val="00AD3B56"/>
    <w:rsid w:val="00AD4F85"/>
    <w:rsid w:val="00AD7AEA"/>
    <w:rsid w:val="00AD7C86"/>
    <w:rsid w:val="00AE0B0C"/>
    <w:rsid w:val="00AE0E0E"/>
    <w:rsid w:val="00AE423C"/>
    <w:rsid w:val="00AE5CC2"/>
    <w:rsid w:val="00AE65CC"/>
    <w:rsid w:val="00AE693C"/>
    <w:rsid w:val="00AF0565"/>
    <w:rsid w:val="00AF0AC2"/>
    <w:rsid w:val="00AF245C"/>
    <w:rsid w:val="00AF76B1"/>
    <w:rsid w:val="00B052A1"/>
    <w:rsid w:val="00B10D5E"/>
    <w:rsid w:val="00B10E5C"/>
    <w:rsid w:val="00B13E39"/>
    <w:rsid w:val="00B14494"/>
    <w:rsid w:val="00B14A6D"/>
    <w:rsid w:val="00B1520F"/>
    <w:rsid w:val="00B15A15"/>
    <w:rsid w:val="00B16467"/>
    <w:rsid w:val="00B22BDE"/>
    <w:rsid w:val="00B251DC"/>
    <w:rsid w:val="00B25229"/>
    <w:rsid w:val="00B27539"/>
    <w:rsid w:val="00B313DD"/>
    <w:rsid w:val="00B31ED7"/>
    <w:rsid w:val="00B32BF6"/>
    <w:rsid w:val="00B3698D"/>
    <w:rsid w:val="00B36D81"/>
    <w:rsid w:val="00B37B93"/>
    <w:rsid w:val="00B40AD7"/>
    <w:rsid w:val="00B42424"/>
    <w:rsid w:val="00B44780"/>
    <w:rsid w:val="00B4675C"/>
    <w:rsid w:val="00B4707B"/>
    <w:rsid w:val="00B47AAA"/>
    <w:rsid w:val="00B47D9A"/>
    <w:rsid w:val="00B51C94"/>
    <w:rsid w:val="00B52023"/>
    <w:rsid w:val="00B53DD4"/>
    <w:rsid w:val="00B5572F"/>
    <w:rsid w:val="00B55761"/>
    <w:rsid w:val="00B57492"/>
    <w:rsid w:val="00B613C0"/>
    <w:rsid w:val="00B61FA7"/>
    <w:rsid w:val="00B639D1"/>
    <w:rsid w:val="00B63A16"/>
    <w:rsid w:val="00B64055"/>
    <w:rsid w:val="00B65CA9"/>
    <w:rsid w:val="00B66743"/>
    <w:rsid w:val="00B6732C"/>
    <w:rsid w:val="00B67FE1"/>
    <w:rsid w:val="00B70B63"/>
    <w:rsid w:val="00B717D1"/>
    <w:rsid w:val="00B7791A"/>
    <w:rsid w:val="00B81329"/>
    <w:rsid w:val="00B813CD"/>
    <w:rsid w:val="00B8425E"/>
    <w:rsid w:val="00B84BF5"/>
    <w:rsid w:val="00B91044"/>
    <w:rsid w:val="00B91A00"/>
    <w:rsid w:val="00B9277F"/>
    <w:rsid w:val="00B92EA6"/>
    <w:rsid w:val="00B93746"/>
    <w:rsid w:val="00B96533"/>
    <w:rsid w:val="00B967E7"/>
    <w:rsid w:val="00BA17B3"/>
    <w:rsid w:val="00BA37C9"/>
    <w:rsid w:val="00BA7770"/>
    <w:rsid w:val="00BB1282"/>
    <w:rsid w:val="00BB1CC2"/>
    <w:rsid w:val="00BB1D8C"/>
    <w:rsid w:val="00BB331F"/>
    <w:rsid w:val="00BB3AF3"/>
    <w:rsid w:val="00BB4701"/>
    <w:rsid w:val="00BB4D4F"/>
    <w:rsid w:val="00BB57D2"/>
    <w:rsid w:val="00BB6735"/>
    <w:rsid w:val="00BB786E"/>
    <w:rsid w:val="00BC1582"/>
    <w:rsid w:val="00BC1E3D"/>
    <w:rsid w:val="00BC4A92"/>
    <w:rsid w:val="00BC7400"/>
    <w:rsid w:val="00BC768B"/>
    <w:rsid w:val="00BD18F0"/>
    <w:rsid w:val="00BD1D5E"/>
    <w:rsid w:val="00BD3AC5"/>
    <w:rsid w:val="00BD5746"/>
    <w:rsid w:val="00BD5E7B"/>
    <w:rsid w:val="00BD66E6"/>
    <w:rsid w:val="00BD7E12"/>
    <w:rsid w:val="00BE2118"/>
    <w:rsid w:val="00BE4C24"/>
    <w:rsid w:val="00BE691F"/>
    <w:rsid w:val="00BE71DF"/>
    <w:rsid w:val="00BF0216"/>
    <w:rsid w:val="00BF6594"/>
    <w:rsid w:val="00BF6E3C"/>
    <w:rsid w:val="00C0086D"/>
    <w:rsid w:val="00C02CAE"/>
    <w:rsid w:val="00C03E13"/>
    <w:rsid w:val="00C05B3C"/>
    <w:rsid w:val="00C06769"/>
    <w:rsid w:val="00C06D6F"/>
    <w:rsid w:val="00C10057"/>
    <w:rsid w:val="00C1062B"/>
    <w:rsid w:val="00C1266C"/>
    <w:rsid w:val="00C17C61"/>
    <w:rsid w:val="00C20CC4"/>
    <w:rsid w:val="00C23687"/>
    <w:rsid w:val="00C30FEB"/>
    <w:rsid w:val="00C314E0"/>
    <w:rsid w:val="00C32742"/>
    <w:rsid w:val="00C32A59"/>
    <w:rsid w:val="00C33698"/>
    <w:rsid w:val="00C3385F"/>
    <w:rsid w:val="00C338D3"/>
    <w:rsid w:val="00C34B63"/>
    <w:rsid w:val="00C3700C"/>
    <w:rsid w:val="00C37413"/>
    <w:rsid w:val="00C41081"/>
    <w:rsid w:val="00C41AFB"/>
    <w:rsid w:val="00C4246B"/>
    <w:rsid w:val="00C44742"/>
    <w:rsid w:val="00C451EA"/>
    <w:rsid w:val="00C46994"/>
    <w:rsid w:val="00C46B1D"/>
    <w:rsid w:val="00C473D5"/>
    <w:rsid w:val="00C5325E"/>
    <w:rsid w:val="00C53DEF"/>
    <w:rsid w:val="00C55FDD"/>
    <w:rsid w:val="00C56810"/>
    <w:rsid w:val="00C57468"/>
    <w:rsid w:val="00C57F21"/>
    <w:rsid w:val="00C60569"/>
    <w:rsid w:val="00C60C0F"/>
    <w:rsid w:val="00C6423F"/>
    <w:rsid w:val="00C6554A"/>
    <w:rsid w:val="00C66099"/>
    <w:rsid w:val="00C66C95"/>
    <w:rsid w:val="00C71BE2"/>
    <w:rsid w:val="00C74F41"/>
    <w:rsid w:val="00C7723B"/>
    <w:rsid w:val="00C77687"/>
    <w:rsid w:val="00C81D27"/>
    <w:rsid w:val="00C8255E"/>
    <w:rsid w:val="00C83EE4"/>
    <w:rsid w:val="00C83FDA"/>
    <w:rsid w:val="00C84EBD"/>
    <w:rsid w:val="00C86E54"/>
    <w:rsid w:val="00C87BAD"/>
    <w:rsid w:val="00C904F5"/>
    <w:rsid w:val="00C9295D"/>
    <w:rsid w:val="00C92D74"/>
    <w:rsid w:val="00C935A3"/>
    <w:rsid w:val="00C938FE"/>
    <w:rsid w:val="00CA2155"/>
    <w:rsid w:val="00CA31AD"/>
    <w:rsid w:val="00CA458B"/>
    <w:rsid w:val="00CA5109"/>
    <w:rsid w:val="00CA6FCA"/>
    <w:rsid w:val="00CA7840"/>
    <w:rsid w:val="00CB0E71"/>
    <w:rsid w:val="00CB5991"/>
    <w:rsid w:val="00CB5FBA"/>
    <w:rsid w:val="00CB65A7"/>
    <w:rsid w:val="00CC2A0A"/>
    <w:rsid w:val="00CC4BA3"/>
    <w:rsid w:val="00CD00C7"/>
    <w:rsid w:val="00CD276F"/>
    <w:rsid w:val="00CD3719"/>
    <w:rsid w:val="00CD3AF1"/>
    <w:rsid w:val="00CD3DEE"/>
    <w:rsid w:val="00CD4769"/>
    <w:rsid w:val="00CD4AFF"/>
    <w:rsid w:val="00CD560C"/>
    <w:rsid w:val="00CD5FA9"/>
    <w:rsid w:val="00CD7EFB"/>
    <w:rsid w:val="00CE01B1"/>
    <w:rsid w:val="00CE07E7"/>
    <w:rsid w:val="00CE161C"/>
    <w:rsid w:val="00CE2A21"/>
    <w:rsid w:val="00CE3540"/>
    <w:rsid w:val="00CE3596"/>
    <w:rsid w:val="00CE3A04"/>
    <w:rsid w:val="00CE3C01"/>
    <w:rsid w:val="00CE4505"/>
    <w:rsid w:val="00CE4630"/>
    <w:rsid w:val="00CE4A0F"/>
    <w:rsid w:val="00CE4D76"/>
    <w:rsid w:val="00CE5E23"/>
    <w:rsid w:val="00CE6557"/>
    <w:rsid w:val="00CF164D"/>
    <w:rsid w:val="00CF1985"/>
    <w:rsid w:val="00CF378F"/>
    <w:rsid w:val="00CF51D2"/>
    <w:rsid w:val="00CF584C"/>
    <w:rsid w:val="00D024C2"/>
    <w:rsid w:val="00D03C3F"/>
    <w:rsid w:val="00D040DB"/>
    <w:rsid w:val="00D04193"/>
    <w:rsid w:val="00D054C0"/>
    <w:rsid w:val="00D101E7"/>
    <w:rsid w:val="00D10421"/>
    <w:rsid w:val="00D12628"/>
    <w:rsid w:val="00D12CDA"/>
    <w:rsid w:val="00D210A1"/>
    <w:rsid w:val="00D216BD"/>
    <w:rsid w:val="00D23006"/>
    <w:rsid w:val="00D27E88"/>
    <w:rsid w:val="00D30C70"/>
    <w:rsid w:val="00D31707"/>
    <w:rsid w:val="00D32FE2"/>
    <w:rsid w:val="00D34871"/>
    <w:rsid w:val="00D358C6"/>
    <w:rsid w:val="00D37671"/>
    <w:rsid w:val="00D44FC3"/>
    <w:rsid w:val="00D45102"/>
    <w:rsid w:val="00D45C9B"/>
    <w:rsid w:val="00D5084E"/>
    <w:rsid w:val="00D52168"/>
    <w:rsid w:val="00D52770"/>
    <w:rsid w:val="00D53462"/>
    <w:rsid w:val="00D54691"/>
    <w:rsid w:val="00D54E9C"/>
    <w:rsid w:val="00D55E23"/>
    <w:rsid w:val="00D61BFA"/>
    <w:rsid w:val="00D64E1F"/>
    <w:rsid w:val="00D653F9"/>
    <w:rsid w:val="00D65DBA"/>
    <w:rsid w:val="00D740A9"/>
    <w:rsid w:val="00D741F2"/>
    <w:rsid w:val="00D75E64"/>
    <w:rsid w:val="00D77F71"/>
    <w:rsid w:val="00D80DDC"/>
    <w:rsid w:val="00D8205D"/>
    <w:rsid w:val="00D82BD2"/>
    <w:rsid w:val="00D82C16"/>
    <w:rsid w:val="00D86D01"/>
    <w:rsid w:val="00D9053B"/>
    <w:rsid w:val="00D90D75"/>
    <w:rsid w:val="00D933B4"/>
    <w:rsid w:val="00D94152"/>
    <w:rsid w:val="00D95E03"/>
    <w:rsid w:val="00D96960"/>
    <w:rsid w:val="00D973CB"/>
    <w:rsid w:val="00DA0D99"/>
    <w:rsid w:val="00DA33F2"/>
    <w:rsid w:val="00DA4C6C"/>
    <w:rsid w:val="00DA50EE"/>
    <w:rsid w:val="00DA7E0C"/>
    <w:rsid w:val="00DB6332"/>
    <w:rsid w:val="00DB6950"/>
    <w:rsid w:val="00DC0834"/>
    <w:rsid w:val="00DC1101"/>
    <w:rsid w:val="00DC2682"/>
    <w:rsid w:val="00DC3529"/>
    <w:rsid w:val="00DC379A"/>
    <w:rsid w:val="00DC58DE"/>
    <w:rsid w:val="00DC7317"/>
    <w:rsid w:val="00DC7CC4"/>
    <w:rsid w:val="00DD0EC3"/>
    <w:rsid w:val="00DD512D"/>
    <w:rsid w:val="00DD74B9"/>
    <w:rsid w:val="00DE0B5A"/>
    <w:rsid w:val="00DE20AE"/>
    <w:rsid w:val="00DE4384"/>
    <w:rsid w:val="00DE55AF"/>
    <w:rsid w:val="00DE6565"/>
    <w:rsid w:val="00DE71A2"/>
    <w:rsid w:val="00DF0C15"/>
    <w:rsid w:val="00DF3436"/>
    <w:rsid w:val="00DF3D81"/>
    <w:rsid w:val="00DF5770"/>
    <w:rsid w:val="00DF5C32"/>
    <w:rsid w:val="00DF61EE"/>
    <w:rsid w:val="00DF6385"/>
    <w:rsid w:val="00DF7B20"/>
    <w:rsid w:val="00E00554"/>
    <w:rsid w:val="00E02045"/>
    <w:rsid w:val="00E02777"/>
    <w:rsid w:val="00E03C15"/>
    <w:rsid w:val="00E06446"/>
    <w:rsid w:val="00E123FF"/>
    <w:rsid w:val="00E127E9"/>
    <w:rsid w:val="00E13702"/>
    <w:rsid w:val="00E137DF"/>
    <w:rsid w:val="00E13E67"/>
    <w:rsid w:val="00E1494F"/>
    <w:rsid w:val="00E15BBD"/>
    <w:rsid w:val="00E17166"/>
    <w:rsid w:val="00E20372"/>
    <w:rsid w:val="00E203CD"/>
    <w:rsid w:val="00E229A5"/>
    <w:rsid w:val="00E237E3"/>
    <w:rsid w:val="00E24697"/>
    <w:rsid w:val="00E27555"/>
    <w:rsid w:val="00E3069C"/>
    <w:rsid w:val="00E320D5"/>
    <w:rsid w:val="00E329DD"/>
    <w:rsid w:val="00E32B21"/>
    <w:rsid w:val="00E32E87"/>
    <w:rsid w:val="00E3648E"/>
    <w:rsid w:val="00E40826"/>
    <w:rsid w:val="00E42DAC"/>
    <w:rsid w:val="00E43FB0"/>
    <w:rsid w:val="00E45432"/>
    <w:rsid w:val="00E47C33"/>
    <w:rsid w:val="00E500C5"/>
    <w:rsid w:val="00E5173E"/>
    <w:rsid w:val="00E5311A"/>
    <w:rsid w:val="00E5454B"/>
    <w:rsid w:val="00E54648"/>
    <w:rsid w:val="00E54E58"/>
    <w:rsid w:val="00E554CA"/>
    <w:rsid w:val="00E55E8D"/>
    <w:rsid w:val="00E56FAC"/>
    <w:rsid w:val="00E601BD"/>
    <w:rsid w:val="00E61B04"/>
    <w:rsid w:val="00E623B0"/>
    <w:rsid w:val="00E62F3F"/>
    <w:rsid w:val="00E63147"/>
    <w:rsid w:val="00E63E6F"/>
    <w:rsid w:val="00E700D4"/>
    <w:rsid w:val="00E76AF1"/>
    <w:rsid w:val="00E80028"/>
    <w:rsid w:val="00E816F8"/>
    <w:rsid w:val="00E82B0C"/>
    <w:rsid w:val="00E8317D"/>
    <w:rsid w:val="00E86166"/>
    <w:rsid w:val="00E8787F"/>
    <w:rsid w:val="00E87B8D"/>
    <w:rsid w:val="00E9297F"/>
    <w:rsid w:val="00E93191"/>
    <w:rsid w:val="00E93CB9"/>
    <w:rsid w:val="00E958A4"/>
    <w:rsid w:val="00EA1539"/>
    <w:rsid w:val="00EA6F12"/>
    <w:rsid w:val="00EA7E58"/>
    <w:rsid w:val="00EB3D77"/>
    <w:rsid w:val="00EC05AF"/>
    <w:rsid w:val="00EC089E"/>
    <w:rsid w:val="00EC0E6B"/>
    <w:rsid w:val="00EC126A"/>
    <w:rsid w:val="00EC1FED"/>
    <w:rsid w:val="00EC30B5"/>
    <w:rsid w:val="00EC363C"/>
    <w:rsid w:val="00EC3A30"/>
    <w:rsid w:val="00EC4258"/>
    <w:rsid w:val="00EC43E3"/>
    <w:rsid w:val="00EC6E3D"/>
    <w:rsid w:val="00EC6F92"/>
    <w:rsid w:val="00EC77FD"/>
    <w:rsid w:val="00EC79AB"/>
    <w:rsid w:val="00ED2CB4"/>
    <w:rsid w:val="00ED5A83"/>
    <w:rsid w:val="00ED5BBC"/>
    <w:rsid w:val="00ED65A1"/>
    <w:rsid w:val="00ED6BB3"/>
    <w:rsid w:val="00ED7C44"/>
    <w:rsid w:val="00EE02E9"/>
    <w:rsid w:val="00EE037A"/>
    <w:rsid w:val="00EE123A"/>
    <w:rsid w:val="00EE2A2D"/>
    <w:rsid w:val="00EE4C49"/>
    <w:rsid w:val="00EE5045"/>
    <w:rsid w:val="00EE6204"/>
    <w:rsid w:val="00EE7FCB"/>
    <w:rsid w:val="00EF043E"/>
    <w:rsid w:val="00EF0A7E"/>
    <w:rsid w:val="00EF310B"/>
    <w:rsid w:val="00EF3402"/>
    <w:rsid w:val="00EF3BB8"/>
    <w:rsid w:val="00EF413C"/>
    <w:rsid w:val="00EF4F88"/>
    <w:rsid w:val="00EF5396"/>
    <w:rsid w:val="00F00CA3"/>
    <w:rsid w:val="00F0214F"/>
    <w:rsid w:val="00F034FC"/>
    <w:rsid w:val="00F035EF"/>
    <w:rsid w:val="00F04DAB"/>
    <w:rsid w:val="00F0619F"/>
    <w:rsid w:val="00F06306"/>
    <w:rsid w:val="00F113C7"/>
    <w:rsid w:val="00F1279D"/>
    <w:rsid w:val="00F13089"/>
    <w:rsid w:val="00F13B0F"/>
    <w:rsid w:val="00F13BAD"/>
    <w:rsid w:val="00F165B4"/>
    <w:rsid w:val="00F16771"/>
    <w:rsid w:val="00F16B58"/>
    <w:rsid w:val="00F17637"/>
    <w:rsid w:val="00F202E5"/>
    <w:rsid w:val="00F213F3"/>
    <w:rsid w:val="00F21A6D"/>
    <w:rsid w:val="00F24B77"/>
    <w:rsid w:val="00F26211"/>
    <w:rsid w:val="00F2649F"/>
    <w:rsid w:val="00F27067"/>
    <w:rsid w:val="00F27BC4"/>
    <w:rsid w:val="00F31036"/>
    <w:rsid w:val="00F316D6"/>
    <w:rsid w:val="00F33BE4"/>
    <w:rsid w:val="00F358B6"/>
    <w:rsid w:val="00F3664D"/>
    <w:rsid w:val="00F37E04"/>
    <w:rsid w:val="00F452A4"/>
    <w:rsid w:val="00F463FA"/>
    <w:rsid w:val="00F46843"/>
    <w:rsid w:val="00F47932"/>
    <w:rsid w:val="00F47C61"/>
    <w:rsid w:val="00F54706"/>
    <w:rsid w:val="00F55289"/>
    <w:rsid w:val="00F554EF"/>
    <w:rsid w:val="00F60CAF"/>
    <w:rsid w:val="00F622B1"/>
    <w:rsid w:val="00F6519B"/>
    <w:rsid w:val="00F6628D"/>
    <w:rsid w:val="00F66A52"/>
    <w:rsid w:val="00F66E03"/>
    <w:rsid w:val="00F70BE0"/>
    <w:rsid w:val="00F767C8"/>
    <w:rsid w:val="00F779C3"/>
    <w:rsid w:val="00F77CA0"/>
    <w:rsid w:val="00F802B6"/>
    <w:rsid w:val="00F80639"/>
    <w:rsid w:val="00F824C5"/>
    <w:rsid w:val="00F85404"/>
    <w:rsid w:val="00F87646"/>
    <w:rsid w:val="00F9418F"/>
    <w:rsid w:val="00F96274"/>
    <w:rsid w:val="00F9643E"/>
    <w:rsid w:val="00F96B98"/>
    <w:rsid w:val="00F97554"/>
    <w:rsid w:val="00F97D00"/>
    <w:rsid w:val="00FA1D5B"/>
    <w:rsid w:val="00FA2E4F"/>
    <w:rsid w:val="00FA7C54"/>
    <w:rsid w:val="00FB2496"/>
    <w:rsid w:val="00FB4476"/>
    <w:rsid w:val="00FB473F"/>
    <w:rsid w:val="00FB531B"/>
    <w:rsid w:val="00FB59D8"/>
    <w:rsid w:val="00FB7041"/>
    <w:rsid w:val="00FB771B"/>
    <w:rsid w:val="00FB7C34"/>
    <w:rsid w:val="00FC39E4"/>
    <w:rsid w:val="00FC5496"/>
    <w:rsid w:val="00FC6161"/>
    <w:rsid w:val="00FC6B22"/>
    <w:rsid w:val="00FD13BA"/>
    <w:rsid w:val="00FD16D8"/>
    <w:rsid w:val="00FD2AAA"/>
    <w:rsid w:val="00FD386A"/>
    <w:rsid w:val="00FD3896"/>
    <w:rsid w:val="00FD5241"/>
    <w:rsid w:val="00FD5FB6"/>
    <w:rsid w:val="00FE208B"/>
    <w:rsid w:val="00FE2600"/>
    <w:rsid w:val="00FE3248"/>
    <w:rsid w:val="00FE3B89"/>
    <w:rsid w:val="00FE46C8"/>
    <w:rsid w:val="00FE50DE"/>
    <w:rsid w:val="00FE6B44"/>
    <w:rsid w:val="00FE7479"/>
    <w:rsid w:val="00FE75E3"/>
    <w:rsid w:val="00FE7DAD"/>
    <w:rsid w:val="00FF05FE"/>
    <w:rsid w:val="00FF337E"/>
    <w:rsid w:val="00FF4D00"/>
    <w:rsid w:val="00FF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2D255"/>
  <w15:chartTrackingRefBased/>
  <w15:docId w15:val="{A00CBD54-A23B-432F-9596-214E0578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A4D79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A4D79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FB59D8"/>
    <w:pPr>
      <w:ind w:left="720"/>
      <w:contextualSpacing/>
    </w:pPr>
  </w:style>
  <w:style w:type="table" w:styleId="TableGrid">
    <w:name w:val="Table Grid"/>
    <w:basedOn w:val="TableNormal"/>
    <w:uiPriority w:val="39"/>
    <w:rsid w:val="00F04DA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305B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37245">
                          <w:marLeft w:val="0"/>
                          <w:marRight w:val="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42020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8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6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9644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335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9779987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365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4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73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16102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97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avid.pilato.fr/blog/2016/07/27/creating-a-plugin-for-elasticsearch-5-dot-0-using-mav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thm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27B93-674B-4DE4-A846-D32A8CC0C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379</TotalTime>
  <Pages>1</Pages>
  <Words>842</Words>
  <Characters>4804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 Bakhtaoui</dc:creator>
  <cp:keywords/>
  <dc:description/>
  <cp:lastModifiedBy>Othmane Bakhtaoui</cp:lastModifiedBy>
  <cp:revision>99</cp:revision>
  <cp:lastPrinted>2019-05-08T02:52:00Z</cp:lastPrinted>
  <dcterms:created xsi:type="dcterms:W3CDTF">2019-05-07T20:23:00Z</dcterms:created>
  <dcterms:modified xsi:type="dcterms:W3CDTF">2019-05-08T02:53:00Z</dcterms:modified>
</cp:coreProperties>
</file>